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id w:val="-388415555"/>
        <w:docPartObj>
          <w:docPartGallery w:val="Cover Pages"/>
          <w:docPartUnique/>
        </w:docPartObj>
      </w:sdtPr>
      <w:sdtEndPr/>
      <w:sdtContent>
        <w:p w:rsidR="00282956" w:rsidRDefault="007F2FC9" w:rsidP="002B28BB">
          <w:pPr>
            <w:pStyle w:val="Logo"/>
            <w:jc w:val="center"/>
          </w:pPr>
          <w:sdt>
            <w:sdtPr>
              <w:alias w:val="Click icon at right to replace logo"/>
              <w:tag w:val="Click icon at right to replace logo"/>
              <w:id w:val="-2090688503"/>
              <w:picture/>
            </w:sdtPr>
            <w:sdtEndPr/>
            <w:sdtContent>
              <w:r w:rsidR="002B28BB">
                <w:rPr>
                  <w:noProof/>
                  <w:lang w:eastAsia="en-US"/>
                </w:rPr>
                <w:drawing>
                  <wp:inline distT="0" distB="0" distL="0" distR="0" wp14:anchorId="575E78F6" wp14:editId="5E534ED4">
                    <wp:extent cx="5362575" cy="1076325"/>
                    <wp:effectExtent l="0" t="0" r="9525" b="9525"/>
                    <wp:docPr id="47" name="Picture 47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7" name="ScholarMatch Logo- Multi-Color Long.jpg"/>
                            <pic:cNvPicPr/>
                          </pic:nvPicPr>
                          <pic:blipFill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5362575" cy="1076325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  <w:p w:rsidR="00A9456C" w:rsidRDefault="00A9456C"/>
        <w:p w:rsidR="00A9456C" w:rsidRPr="00A9456C" w:rsidRDefault="00A9456C" w:rsidP="00A9456C"/>
        <w:p w:rsidR="00A9456C" w:rsidRPr="00A9456C" w:rsidRDefault="00A9456C" w:rsidP="00A9456C"/>
        <w:p w:rsidR="00A9456C" w:rsidRPr="00A9456C" w:rsidRDefault="00A9456C" w:rsidP="00A9456C"/>
        <w:p w:rsidR="00A9456C" w:rsidRPr="00A9456C" w:rsidRDefault="00A9456C" w:rsidP="00A9456C"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3D041693" wp14:editId="60E2CD08">
                    <wp:simplePos x="0" y="0"/>
                    <wp:positionH relativeFrom="margin">
                      <wp:posOffset>485775</wp:posOffset>
                    </wp:positionH>
                    <wp:positionV relativeFrom="margin">
                      <wp:posOffset>3383280</wp:posOffset>
                    </wp:positionV>
                    <wp:extent cx="5486400" cy="1463040"/>
                    <wp:effectExtent l="0" t="0" r="15240" b="8255"/>
                    <wp:wrapTopAndBottom/>
                    <wp:docPr id="2" name="Text Box 2" descr="Text box displaying document 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486400" cy="14630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F6A4C" w:rsidRPr="002B28BB" w:rsidRDefault="007F2FC9" w:rsidP="00A9456C">
                                <w:pPr>
                                  <w:pStyle w:val="Title"/>
                                  <w:jc w:val="center"/>
                                  <w:rPr>
                                    <w:rFonts w:ascii="Tungsten Light" w:hAnsi="Tungsten Light"/>
                                    <w:color w:val="993333"/>
                                    <w:sz w:val="144"/>
                                  </w:rPr>
                                </w:pPr>
                                <w:sdt>
                                  <w:sdtPr>
                                    <w:rPr>
                                      <w:rFonts w:ascii="Tungsten Light" w:hAnsi="Tungsten Light"/>
                                      <w:color w:val="993333"/>
                                      <w:sz w:val="144"/>
                                    </w:rPr>
                                    <w:alias w:val="Title"/>
                                    <w:tag w:val=""/>
                                    <w:id w:val="139831569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22247">
                                      <w:rPr>
                                        <w:rFonts w:ascii="Tungsten Light" w:hAnsi="Tungsten Light"/>
                                        <w:color w:val="993333"/>
                                        <w:sz w:val="144"/>
                                      </w:rPr>
                                      <w:t>College To</w:t>
                                    </w:r>
                                    <w:r w:rsidR="007D104B">
                                      <w:rPr>
                                        <w:rFonts w:ascii="Tungsten Light" w:hAnsi="Tungsten Light"/>
                                        <w:color w:val="993333"/>
                                        <w:sz w:val="144"/>
                                      </w:rPr>
                                      <w:t xml:space="preserve"> Career</w:t>
                                    </w:r>
                                  </w:sdtContent>
                                </w:sdt>
                              </w:p>
                              <w:p w:rsidR="00E55F3D" w:rsidRPr="00E55F3D" w:rsidRDefault="007F2FC9" w:rsidP="00A9456C">
                                <w:pPr>
                                  <w:pStyle w:val="Subtitle"/>
                                  <w:jc w:val="center"/>
                                  <w:rPr>
                                    <w:rFonts w:ascii="Sentinel Bold" w:hAnsi="Sentinel Bold"/>
                                  </w:rPr>
                                </w:pPr>
                                <w:sdt>
                                  <w:sdtPr>
                                    <w:rPr>
                                      <w:rFonts w:ascii="Sentinel Bold" w:hAnsi="Sentinel Bold"/>
                                      <w:b/>
                                    </w:rPr>
                                    <w:alias w:val="Subtitle"/>
                                    <w:tag w:val=""/>
                                    <w:id w:val="72865562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77B30">
                                      <w:rPr>
                                        <w:rFonts w:ascii="Sentinel Bold" w:hAnsi="Sentinel Bold"/>
                                        <w:b/>
                                      </w:rPr>
                                      <w:t>Career Connections</w:t>
                                    </w:r>
                                    <w:r w:rsidR="00AF6A4C" w:rsidRPr="00E55F3D">
                                      <w:rPr>
                                        <w:rFonts w:ascii="Sentinel Bold" w:hAnsi="Sentinel Bold"/>
                                        <w:b/>
                                      </w:rPr>
                                      <w:t xml:space="preserve"> Program</w:t>
                                    </w:r>
                                  </w:sdtContent>
                                </w:sdt>
                              </w:p>
                              <w:p w:rsidR="00E55F3D" w:rsidRDefault="00E55F3D" w:rsidP="00E55F3D">
                                <w:pPr>
                                  <w:jc w:val="center"/>
                                  <w:rPr>
                                    <w:rFonts w:ascii="Sentinel Book" w:hAnsi="Sentinel Book"/>
                                  </w:rPr>
                                </w:pPr>
                                <w:r>
                                  <w:rPr>
                                    <w:noProof/>
                                    <w:lang w:eastAsia="en-US"/>
                                  </w:rPr>
                                  <w:drawing>
                                    <wp:inline distT="0" distB="0" distL="0" distR="0">
                                      <wp:extent cx="684174" cy="590550"/>
                                      <wp:effectExtent l="0" t="0" r="1905" b="0"/>
                                      <wp:docPr id="12" name="Picture 1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2" name="Laurel Wreath Black.JPG"/>
                                              <pic:cNvPicPr/>
                                            </pic:nvPicPr>
                                            <pic:blipFill>
                                              <a:blip r:embed="rId12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690602" cy="59609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:rsidR="00AF6A4C" w:rsidRPr="00E55F3D" w:rsidRDefault="00AF6A4C" w:rsidP="00E55F3D">
                                <w:pPr>
                                  <w:jc w:val="center"/>
                                  <w:rPr>
                                    <w:rFonts w:ascii="Sentinel Bold" w:hAnsi="Sentinel Bold"/>
                                    <w:sz w:val="32"/>
                                  </w:rPr>
                                </w:pPr>
                                <w:r w:rsidRPr="00E55F3D">
                                  <w:rPr>
                                    <w:rFonts w:ascii="Sentinel Bold" w:hAnsi="Sentinel Bold"/>
                                    <w:sz w:val="32"/>
                                  </w:rPr>
                                  <w:t>Career Coach Manual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shapetype w14:anchorId="3D04169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alt="Text box displaying document title and subtitle" style="position:absolute;margin-left:38.25pt;margin-top:266.4pt;width:6in;height:115.2pt;z-index:251658240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" filled="f" stroked="f" strokeweight=".5pt">
                    <v:textbox style="mso-fit-shape-to-text:t" inset="0,0,0,0">
                      <w:txbxContent>
                        <w:p w:rsidR="00AF6A4C" w:rsidRPr="002B28BB" w:rsidRDefault="002965C2" w:rsidP="00A9456C">
                          <w:pPr>
                            <w:pStyle w:val="Title"/>
                            <w:jc w:val="center"/>
                            <w:rPr>
                              <w:rFonts w:ascii="Tungsten Light" w:hAnsi="Tungsten Light"/>
                              <w:color w:val="993333"/>
                              <w:sz w:val="144"/>
                            </w:rPr>
                          </w:pPr>
                          <w:sdt>
                            <w:sdtPr>
                              <w:rPr>
                                <w:rFonts w:ascii="Tungsten Light" w:hAnsi="Tungsten Light"/>
                                <w:color w:val="993333"/>
                                <w:sz w:val="144"/>
                              </w:rPr>
                              <w:alias w:val="Title"/>
                              <w:tag w:val=""/>
                              <w:id w:val="139831569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r w:rsidR="00722247">
                                <w:rPr>
                                  <w:rFonts w:ascii="Tungsten Light" w:hAnsi="Tungsten Light"/>
                                  <w:color w:val="993333"/>
                                  <w:sz w:val="144"/>
                                </w:rPr>
                                <w:t>College To</w:t>
                              </w:r>
                              <w:r w:rsidR="007D104B">
                                <w:rPr>
                                  <w:rFonts w:ascii="Tungsten Light" w:hAnsi="Tungsten Light"/>
                                  <w:color w:val="993333"/>
                                  <w:sz w:val="144"/>
                                </w:rPr>
                                <w:t xml:space="preserve"> Career</w:t>
                              </w:r>
                            </w:sdtContent>
                          </w:sdt>
                        </w:p>
                        <w:p w:rsidR="00E55F3D" w:rsidRPr="00E55F3D" w:rsidRDefault="002965C2" w:rsidP="00A9456C">
                          <w:pPr>
                            <w:pStyle w:val="Subtitle"/>
                            <w:jc w:val="center"/>
                            <w:rPr>
                              <w:rFonts w:ascii="Sentinel Bold" w:hAnsi="Sentinel Bold"/>
                            </w:rPr>
                          </w:pPr>
                          <w:sdt>
                            <w:sdtPr>
                              <w:rPr>
                                <w:rFonts w:ascii="Sentinel Bold" w:hAnsi="Sentinel Bold"/>
                                <w:b/>
                              </w:rPr>
                              <w:alias w:val="Subtitle"/>
                              <w:tag w:val=""/>
                              <w:id w:val="72865562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r w:rsidR="00A77B30">
                                <w:rPr>
                                  <w:rFonts w:ascii="Sentinel Bold" w:hAnsi="Sentinel Bold"/>
                                  <w:b/>
                                </w:rPr>
                                <w:t>Career Connections</w:t>
                              </w:r>
                              <w:r w:rsidR="00AF6A4C" w:rsidRPr="00E55F3D">
                                <w:rPr>
                                  <w:rFonts w:ascii="Sentinel Bold" w:hAnsi="Sentinel Bold"/>
                                  <w:b/>
                                </w:rPr>
                                <w:t xml:space="preserve"> Program</w:t>
                              </w:r>
                            </w:sdtContent>
                          </w:sdt>
                        </w:p>
                        <w:p w:rsidR="00E55F3D" w:rsidRDefault="00E55F3D" w:rsidP="00E55F3D">
                          <w:pPr>
                            <w:jc w:val="center"/>
                            <w:rPr>
                              <w:rFonts w:ascii="Sentinel Book" w:hAnsi="Sentinel Book"/>
                            </w:rPr>
                          </w:pP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684174" cy="590550"/>
                                <wp:effectExtent l="0" t="0" r="1905" b="0"/>
                                <wp:docPr id="12" name="Picture 1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Laurel Wreath Black.JPG"/>
                                        <pic:cNvPicPr/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690602" cy="59609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AF6A4C" w:rsidRPr="00E55F3D" w:rsidRDefault="00AF6A4C" w:rsidP="00E55F3D">
                          <w:pPr>
                            <w:jc w:val="center"/>
                            <w:rPr>
                              <w:rFonts w:ascii="Sentinel Bold" w:hAnsi="Sentinel Bold"/>
                              <w:sz w:val="32"/>
                            </w:rPr>
                          </w:pPr>
                          <w:r w:rsidRPr="00E55F3D">
                            <w:rPr>
                              <w:rFonts w:ascii="Sentinel Bold" w:hAnsi="Sentinel Bold"/>
                              <w:sz w:val="32"/>
                            </w:rPr>
                            <w:t>Career Coach Manual</w:t>
                          </w: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A9456C" w:rsidRPr="00A9456C" w:rsidRDefault="00A9456C" w:rsidP="00A9456C"/>
        <w:p w:rsidR="00282956" w:rsidRPr="00A9456C" w:rsidRDefault="00A9456C" w:rsidP="00A9456C">
          <w:pPr>
            <w:tabs>
              <w:tab w:val="left" w:pos="1020"/>
            </w:tabs>
          </w:pPr>
          <w:r>
            <w:tab/>
          </w:r>
        </w:p>
        <w:tbl>
          <w:tblPr>
            <w:tblpPr w:leftFromText="180" w:rightFromText="180" w:vertAnchor="text" w:horzAnchor="margin" w:tblpXSpec="center" w:tblpY="1590"/>
            <w:tblW w:w="4718" w:type="pct"/>
            <w:shd w:val="clear" w:color="auto" w:fill="993333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  <w:tblDescription w:val="Company contact information"/>
          </w:tblPr>
          <w:tblGrid>
            <w:gridCol w:w="2643"/>
            <w:gridCol w:w="445"/>
            <w:gridCol w:w="2651"/>
            <w:gridCol w:w="445"/>
            <w:gridCol w:w="2648"/>
          </w:tblGrid>
          <w:tr w:rsidR="00E55F3D" w:rsidRPr="00A9456C" w:rsidTr="007961AC">
            <w:sdt>
              <w:sdtPr>
                <w:rPr>
                  <w:rFonts w:ascii="Sentinel Book" w:hAnsi="Sentinel Book"/>
                  <w:sz w:val="24"/>
                </w:rPr>
                <w:alias w:val="Address"/>
                <w:tag w:val=""/>
                <w:id w:val="-640814801"/>
                <w:placeholder>
                  <w:docPart w:val="006BDE76D2304BA8A2FA65C029969FC4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:text w:multiLine="1"/>
              </w:sdtPr>
              <w:sdtEndPr/>
              <w:sdtContent>
                <w:tc>
                  <w:tcPr>
                    <w:tcW w:w="1496" w:type="pct"/>
                    <w:shd w:val="clear" w:color="auto" w:fill="993333"/>
                  </w:tcPr>
                  <w:p w:rsidR="00E55F3D" w:rsidRPr="00A9456C" w:rsidRDefault="00E55F3D" w:rsidP="007961AC">
                    <w:pPr>
                      <w:pStyle w:val="ContactInfo"/>
                      <w:rPr>
                        <w:rFonts w:ascii="Sentinel Book" w:hAnsi="Sentinel Book"/>
                        <w:sz w:val="24"/>
                      </w:rPr>
                    </w:pPr>
                    <w:r>
                      <w:rPr>
                        <w:rFonts w:ascii="Sentinel Book" w:hAnsi="Sentinel Book"/>
                        <w:sz w:val="24"/>
                      </w:rPr>
                      <w:t>849 Valencia St</w:t>
                    </w:r>
                    <w:r>
                      <w:rPr>
                        <w:rFonts w:ascii="Sentinel Book" w:hAnsi="Sentinel Book"/>
                        <w:sz w:val="24"/>
                      </w:rPr>
                      <w:br/>
                      <w:t>San Francisco, CA 94110</w:t>
                    </w:r>
                  </w:p>
                </w:tc>
              </w:sdtContent>
            </w:sdt>
            <w:tc>
              <w:tcPr>
                <w:tcW w:w="252" w:type="pct"/>
                <w:shd w:val="clear" w:color="auto" w:fill="993333"/>
              </w:tcPr>
              <w:p w:rsidR="00E55F3D" w:rsidRPr="00A9456C" w:rsidRDefault="00E55F3D" w:rsidP="007961AC">
                <w:pPr>
                  <w:pStyle w:val="ContactInfo"/>
                  <w:rPr>
                    <w:rFonts w:ascii="Sentinel Book" w:hAnsi="Sentinel Book"/>
                    <w:sz w:val="24"/>
                  </w:rPr>
                </w:pPr>
              </w:p>
            </w:tc>
            <w:tc>
              <w:tcPr>
                <w:tcW w:w="1501" w:type="pct"/>
                <w:shd w:val="clear" w:color="auto" w:fill="993333"/>
              </w:tcPr>
              <w:p w:rsidR="00E55F3D" w:rsidRPr="00A9456C" w:rsidRDefault="007F2FC9" w:rsidP="007961AC">
                <w:pPr>
                  <w:pStyle w:val="ContactInfo"/>
                  <w:jc w:val="center"/>
                  <w:rPr>
                    <w:rFonts w:ascii="Sentinel Book" w:hAnsi="Sentinel Book"/>
                    <w:sz w:val="24"/>
                  </w:rPr>
                </w:pPr>
                <w:sdt>
                  <w:sdtPr>
                    <w:rPr>
                      <w:rFonts w:ascii="Sentinel Book" w:hAnsi="Sentinel Book"/>
                      <w:sz w:val="24"/>
                    </w:rPr>
                    <w:alias w:val="Company Phone"/>
                    <w:tag w:val=""/>
                    <w:id w:val="-87777077"/>
                    <w:placeholder>
                      <w:docPart w:val="6A7BF5A8AB9142CBAF9C18FF3B5D4635"/>
                    </w:placeholder>
                    <w:dataBinding w:prefixMappings="xmlns:ns0='http://schemas.microsoft.com/office/2006/coverPageProps' " w:xpath="/ns0:CoverPageProperties[1]/ns0:CompanyPhone[1]" w:storeItemID="{55AF091B-3C7A-41E3-B477-F2FDAA23CFDA}"/>
                    <w:text/>
                  </w:sdtPr>
                  <w:sdtEndPr/>
                  <w:sdtContent>
                    <w:r w:rsidR="00E55F3D">
                      <w:rPr>
                        <w:rFonts w:ascii="Sentinel Book" w:hAnsi="Sentinel Book"/>
                        <w:sz w:val="24"/>
                      </w:rPr>
                      <w:t>415-652-2766</w:t>
                    </w:r>
                  </w:sdtContent>
                </w:sdt>
              </w:p>
              <w:p w:rsidR="00E55F3D" w:rsidRPr="00A9456C" w:rsidRDefault="00E55F3D" w:rsidP="007961AC">
                <w:pPr>
                  <w:pStyle w:val="ContactInfo"/>
                  <w:rPr>
                    <w:rFonts w:ascii="Sentinel Book" w:hAnsi="Sentinel Book"/>
                    <w:sz w:val="24"/>
                  </w:rPr>
                </w:pPr>
              </w:p>
            </w:tc>
            <w:tc>
              <w:tcPr>
                <w:tcW w:w="252" w:type="pct"/>
                <w:shd w:val="clear" w:color="auto" w:fill="993333"/>
              </w:tcPr>
              <w:p w:rsidR="00E55F3D" w:rsidRPr="00A9456C" w:rsidRDefault="00E55F3D" w:rsidP="007961AC">
                <w:pPr>
                  <w:pStyle w:val="ContactInfo"/>
                  <w:rPr>
                    <w:rFonts w:ascii="Sentinel Book" w:hAnsi="Sentinel Book"/>
                    <w:sz w:val="24"/>
                  </w:rPr>
                </w:pPr>
              </w:p>
            </w:tc>
            <w:tc>
              <w:tcPr>
                <w:tcW w:w="1499" w:type="pct"/>
                <w:shd w:val="clear" w:color="auto" w:fill="993333"/>
              </w:tcPr>
              <w:sdt>
                <w:sdtPr>
                  <w:rPr>
                    <w:rFonts w:ascii="Sentinel Book" w:hAnsi="Sentinel Book"/>
                    <w:sz w:val="24"/>
                  </w:rPr>
                  <w:alias w:val="Email"/>
                  <w:tag w:val=""/>
                  <w:id w:val="-1029019786"/>
                  <w:placeholder>
                    <w:docPart w:val="AA976BA9428244A084D7BB8F80D0108D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:text/>
                </w:sdtPr>
                <w:sdtEndPr/>
                <w:sdtContent>
                  <w:p w:rsidR="00E55F3D" w:rsidRPr="00A9456C" w:rsidRDefault="00E55F3D" w:rsidP="007961AC">
                    <w:pPr>
                      <w:pStyle w:val="ContactInfo"/>
                      <w:jc w:val="right"/>
                      <w:rPr>
                        <w:rFonts w:ascii="Sentinel Book" w:hAnsi="Sentinel Book"/>
                        <w:sz w:val="24"/>
                      </w:rPr>
                    </w:pPr>
                    <w:r w:rsidRPr="00A9456C">
                      <w:rPr>
                        <w:rFonts w:ascii="Sentinel Book" w:hAnsi="Sentinel Book"/>
                        <w:sz w:val="24"/>
                      </w:rPr>
                      <w:t>info@scholarmatch.org</w:t>
                    </w:r>
                  </w:p>
                </w:sdtContent>
              </w:sdt>
              <w:p w:rsidR="00E55F3D" w:rsidRPr="00A9456C" w:rsidRDefault="007F2FC9" w:rsidP="007961AC">
                <w:pPr>
                  <w:pStyle w:val="ContactInfo"/>
                  <w:jc w:val="right"/>
                  <w:rPr>
                    <w:rFonts w:ascii="Sentinel Book" w:hAnsi="Sentinel Book"/>
                    <w:sz w:val="24"/>
                  </w:rPr>
                </w:pPr>
                <w:sdt>
                  <w:sdtPr>
                    <w:rPr>
                      <w:rFonts w:ascii="Sentinel Book" w:hAnsi="Sentinel Book"/>
                      <w:sz w:val="24"/>
                    </w:rPr>
                    <w:alias w:val="Web address"/>
                    <w:tag w:val=""/>
                    <w:id w:val="2128656978"/>
                    <w:placeholder>
                      <w:docPart w:val="4B24F649DEF54821A738156D9AD20114"/>
                    </w:placeholder>
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<w:text/>
                  </w:sdtPr>
                  <w:sdtEndPr/>
                  <w:sdtContent>
                    <w:r w:rsidR="00E55F3D" w:rsidRPr="00A9456C">
                      <w:rPr>
                        <w:rFonts w:ascii="Sentinel Book" w:hAnsi="Sentinel Book"/>
                        <w:sz w:val="24"/>
                      </w:rPr>
                      <w:t>www.scholarmatch.org</w:t>
                    </w:r>
                  </w:sdtContent>
                </w:sdt>
              </w:p>
            </w:tc>
          </w:tr>
        </w:tbl>
        <w:p w:rsidR="00282956" w:rsidRDefault="0034494D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  <w:docPartObj>
          <w:docPartGallery w:val="Table of Contents"/>
          <w:docPartUnique/>
        </w:docPartObj>
      </w:sdtPr>
      <w:sdtEndPr>
        <w:rPr>
          <w:rFonts w:ascii="Sentinel Book" w:hAnsi="Sentinel Book"/>
          <w:b/>
          <w:bCs/>
          <w:noProof/>
        </w:rPr>
      </w:sdtEndPr>
      <w:sdtContent>
        <w:p w:rsidR="00282956" w:rsidRPr="0078373E" w:rsidRDefault="00DF1BC9">
          <w:pPr>
            <w:pStyle w:val="TOCHeading"/>
            <w:rPr>
              <w:rFonts w:ascii="Tungsten Light" w:hAnsi="Tungsten Light"/>
              <w:color w:val="993333"/>
            </w:rPr>
          </w:pPr>
          <w:r>
            <w:rPr>
              <w:rFonts w:ascii="Tungsten Light" w:hAnsi="Tungsten Light"/>
              <w:noProof/>
              <w:color w:val="993333"/>
              <w:lang w:eastAsia="en-US"/>
            </w:rPr>
            <w:drawing>
              <wp:inline distT="0" distB="0" distL="0" distR="0">
                <wp:extent cx="695209" cy="600075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aurel Wreath Black.JPG"/>
                        <pic:cNvPicPr/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2322" cy="6062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34494D" w:rsidRPr="0078373E">
            <w:rPr>
              <w:rFonts w:ascii="Tungsten Light" w:hAnsi="Tungsten Light"/>
              <w:color w:val="993333"/>
            </w:rPr>
            <w:t>Table of Contents</w:t>
          </w:r>
        </w:p>
        <w:p w:rsidR="00282956" w:rsidRPr="006553D4" w:rsidRDefault="007961AC" w:rsidP="006553D4">
          <w:pPr>
            <w:pStyle w:val="TOC1"/>
            <w:rPr>
              <w:rFonts w:ascii="Sentinel Book" w:hAnsi="Sentinel Book"/>
              <w:noProof/>
            </w:rPr>
          </w:pPr>
          <w:r w:rsidRPr="007961AC">
            <w:rPr>
              <w:rFonts w:ascii="Sentinel Book" w:hAnsi="Sentinel Book"/>
              <w:noProof/>
            </w:rPr>
            <w:t>Part I:</w:t>
          </w:r>
          <w:r w:rsidR="006553D4">
            <w:rPr>
              <w:rFonts w:ascii="Sentinel Book" w:hAnsi="Sentinel Book"/>
              <w:noProof/>
            </w:rPr>
            <w:t xml:space="preserve"> </w:t>
          </w:r>
          <w:r w:rsidR="0034494D" w:rsidRPr="007961AC">
            <w:rPr>
              <w:rFonts w:ascii="Sentinel Book" w:hAnsi="Sentinel Book"/>
            </w:rPr>
            <w:fldChar w:fldCharType="begin"/>
          </w:r>
          <w:r w:rsidR="0034494D" w:rsidRPr="007961AC">
            <w:rPr>
              <w:rFonts w:ascii="Sentinel Book" w:hAnsi="Sentinel Book"/>
            </w:rPr>
            <w:instrText xml:space="preserve"> TOC \o "1-2" \n "2-2" \h \z \u </w:instrText>
          </w:r>
          <w:r w:rsidR="0034494D" w:rsidRPr="007961AC">
            <w:rPr>
              <w:rFonts w:ascii="Sentinel Book" w:hAnsi="Sentinel Book"/>
            </w:rPr>
            <w:fldChar w:fldCharType="separate"/>
          </w:r>
          <w:hyperlink w:anchor="_Toc340506951" w:history="1">
            <w:r w:rsidR="00C607E9">
              <w:rPr>
                <w:rStyle w:val="Hyperlink"/>
                <w:rFonts w:ascii="Sentinel Book" w:hAnsi="Sentinel Book"/>
                <w:noProof/>
              </w:rPr>
              <w:t xml:space="preserve"> Career </w:t>
            </w:r>
            <w:r w:rsidR="008D5107">
              <w:rPr>
                <w:rStyle w:val="Hyperlink"/>
                <w:rFonts w:ascii="Sentinel Book" w:hAnsi="Sentinel Book"/>
                <w:noProof/>
              </w:rPr>
              <w:t>Connections</w:t>
            </w:r>
            <w:r w:rsidR="00C607E9">
              <w:rPr>
                <w:rStyle w:val="Hyperlink"/>
                <w:rFonts w:ascii="Sentinel Book" w:hAnsi="Sentinel Book"/>
                <w:noProof/>
              </w:rPr>
              <w:t xml:space="preserve"> Overview</w:t>
            </w:r>
          </w:hyperlink>
        </w:p>
        <w:p w:rsidR="00436349" w:rsidRPr="0060168F" w:rsidRDefault="007F2FC9" w:rsidP="0060168F">
          <w:pPr>
            <w:pStyle w:val="TOC2"/>
          </w:pPr>
          <w:hyperlink w:anchor="_Toc340506954" w:history="1">
            <w:r w:rsidR="00C607E9" w:rsidRPr="0060168F">
              <w:rPr>
                <w:rStyle w:val="Hyperlink"/>
              </w:rPr>
              <w:t>ScholarMatch M</w:t>
            </w:r>
            <w:r w:rsidR="0034494D" w:rsidRPr="0060168F">
              <w:rPr>
                <w:rStyle w:val="Hyperlink"/>
              </w:rPr>
              <w:t>ission</w:t>
            </w:r>
          </w:hyperlink>
          <w:r w:rsidR="0060168F" w:rsidRPr="0060168F">
            <w:rPr>
              <w:rStyle w:val="Hyperlink"/>
              <w:u w:val="none"/>
            </w:rPr>
            <w:t xml:space="preserve"> </w:t>
          </w:r>
          <w:r w:rsidR="0060168F" w:rsidRPr="0060168F">
            <w:rPr>
              <w:rStyle w:val="Hyperlink"/>
              <w:webHidden/>
              <w:u w:val="none"/>
            </w:rPr>
            <w:tab/>
          </w:r>
          <w:r w:rsidR="0060168F" w:rsidRPr="0060168F">
            <w:rPr>
              <w:rStyle w:val="Hyperlink"/>
              <w:webHidden/>
            </w:rPr>
            <w:fldChar w:fldCharType="begin"/>
          </w:r>
          <w:r w:rsidR="0060168F" w:rsidRPr="0060168F">
            <w:rPr>
              <w:rStyle w:val="Hyperlink"/>
              <w:webHidden/>
            </w:rPr>
            <w:instrText xml:space="preserve"> PAGEREF _Toc340506951 \h </w:instrText>
          </w:r>
          <w:r w:rsidR="0060168F" w:rsidRPr="0060168F">
            <w:rPr>
              <w:rStyle w:val="Hyperlink"/>
              <w:webHidden/>
            </w:rPr>
          </w:r>
          <w:r w:rsidR="0060168F" w:rsidRPr="0060168F">
            <w:rPr>
              <w:rStyle w:val="Hyperlink"/>
              <w:webHidden/>
            </w:rPr>
            <w:fldChar w:fldCharType="separate"/>
          </w:r>
          <w:r w:rsidR="00B80E87">
            <w:rPr>
              <w:rStyle w:val="Hyperlink"/>
              <w:webHidden/>
            </w:rPr>
            <w:t>2</w:t>
          </w:r>
          <w:r w:rsidR="0060168F" w:rsidRPr="0060168F">
            <w:rPr>
              <w:rStyle w:val="Hyperlink"/>
              <w:webHidden/>
            </w:rPr>
            <w:fldChar w:fldCharType="end"/>
          </w:r>
        </w:p>
        <w:p w:rsidR="00F12491" w:rsidRDefault="00F12491" w:rsidP="0060168F">
          <w:pPr>
            <w:pStyle w:val="TOC2"/>
          </w:pPr>
          <w:r w:rsidRPr="00C607E9">
            <w:t>Why</w:t>
          </w:r>
          <w:r>
            <w:t xml:space="preserve"> professional networking?</w:t>
          </w:r>
          <w:r w:rsidR="006553D4">
            <w:t xml:space="preserve"> </w:t>
          </w:r>
        </w:p>
        <w:p w:rsidR="00F22F0C" w:rsidRDefault="00F12491" w:rsidP="0060168F">
          <w:pPr>
            <w:pStyle w:val="TOC2"/>
          </w:pPr>
          <w:r>
            <w:t xml:space="preserve">Program </w:t>
          </w:r>
          <w:r w:rsidR="00F22F0C">
            <w:t xml:space="preserve">Objectives </w:t>
          </w:r>
        </w:p>
        <w:p w:rsidR="00293F6C" w:rsidRDefault="0015585D" w:rsidP="00E60EFB">
          <w:pPr>
            <w:pStyle w:val="TOC2"/>
            <w:tabs>
              <w:tab w:val="clear" w:pos="9350"/>
              <w:tab w:val="left" w:pos="6120"/>
            </w:tabs>
          </w:pPr>
          <w:r w:rsidRPr="007961AC">
            <w:t>Expectations</w:t>
          </w:r>
        </w:p>
        <w:p w:rsidR="00E60EFB" w:rsidRDefault="00E60EFB" w:rsidP="00E60EFB">
          <w:pPr>
            <w:pStyle w:val="TOC2"/>
            <w:tabs>
              <w:tab w:val="clear" w:pos="9350"/>
              <w:tab w:val="left" w:pos="9360"/>
            </w:tabs>
            <w:ind w:right="0"/>
          </w:pPr>
          <w:r>
            <w:t>Working with students</w:t>
          </w:r>
          <w:r w:rsidR="0011096F">
            <w:t>…………….</w:t>
          </w:r>
          <w:r>
            <w:rPr>
              <w:rStyle w:val="Hyperlink"/>
              <w:webHidden/>
              <w:u w:val="none"/>
            </w:rPr>
            <w:t>………………………………………………………………………………………………………… 3</w:t>
          </w:r>
        </w:p>
        <w:p w:rsidR="00297414" w:rsidRPr="00297414" w:rsidRDefault="00297414" w:rsidP="0060168F">
          <w:pPr>
            <w:pStyle w:val="TOC2"/>
          </w:pPr>
          <w:r>
            <w:t xml:space="preserve">Student-Coach Collaborations </w:t>
          </w:r>
          <w:r w:rsidR="006553D4">
            <w:t xml:space="preserve">Menu </w:t>
          </w:r>
        </w:p>
        <w:p w:rsidR="00282956" w:rsidRPr="006553D4" w:rsidRDefault="00F12491" w:rsidP="006553D4">
          <w:pPr>
            <w:pStyle w:val="TOC2"/>
          </w:pPr>
          <w:r>
            <w:t>Pilot Program Timeline</w:t>
          </w:r>
          <w:hyperlink w:anchor="_Toc340506955" w:history="1"/>
          <w:hyperlink w:anchor="_Toc340506955" w:history="1"/>
        </w:p>
        <w:p w:rsidR="00436349" w:rsidRDefault="00436349" w:rsidP="007961AC">
          <w:pPr>
            <w:pStyle w:val="TOC1"/>
            <w:rPr>
              <w:rFonts w:ascii="Sentinel Book" w:hAnsi="Sentinel Book"/>
              <w:noProof/>
            </w:rPr>
          </w:pPr>
        </w:p>
        <w:p w:rsidR="00282956" w:rsidRPr="006553D4" w:rsidRDefault="006553D4" w:rsidP="006553D4">
          <w:pPr>
            <w:pStyle w:val="TOC1"/>
            <w:rPr>
              <w:rFonts w:ascii="Sentinel Book" w:hAnsi="Sentinel Book"/>
              <w:noProof/>
            </w:rPr>
          </w:pPr>
          <w:r>
            <w:rPr>
              <w:rFonts w:ascii="Sentinel Book" w:hAnsi="Sentinel Book"/>
              <w:noProof/>
            </w:rPr>
            <w:t xml:space="preserve">Part II: </w:t>
          </w:r>
          <w:hyperlink w:anchor="_Toc340506956" w:history="1">
            <w:r w:rsidR="00436349">
              <w:rPr>
                <w:rStyle w:val="Hyperlink"/>
                <w:rFonts w:ascii="Sentinel Book" w:hAnsi="Sentinel Book"/>
                <w:noProof/>
              </w:rPr>
              <w:t xml:space="preserve">Student and Coach </w:t>
            </w:r>
            <w:r>
              <w:rPr>
                <w:rStyle w:val="Hyperlink"/>
                <w:rFonts w:ascii="Sentinel Book" w:hAnsi="Sentinel Book"/>
                <w:noProof/>
              </w:rPr>
              <w:t>Collaboratio</w:t>
            </w:r>
            <w:r w:rsidR="00B53CCE" w:rsidRPr="007961AC">
              <w:rPr>
                <w:rStyle w:val="Hyperlink"/>
                <w:rFonts w:ascii="Sentinel Book" w:hAnsi="Sentinel Book"/>
                <w:noProof/>
              </w:rPr>
              <w:t>n</w:t>
            </w:r>
            <w:r w:rsidR="00436349">
              <w:rPr>
                <w:rStyle w:val="Hyperlink"/>
                <w:rFonts w:ascii="Sentinel Book" w:hAnsi="Sentinel Book"/>
                <w:noProof/>
              </w:rPr>
              <w:t xml:space="preserve"> Detail</w:t>
            </w:r>
            <w:r w:rsidR="00B53CCE" w:rsidRPr="007961AC">
              <w:rPr>
                <w:rStyle w:val="Hyperlink"/>
                <w:rFonts w:ascii="Sentinel Book" w:hAnsi="Sentinel Book"/>
                <w:noProof/>
              </w:rPr>
              <w:t>s</w:t>
            </w:r>
          </w:hyperlink>
        </w:p>
        <w:p w:rsidR="00282956" w:rsidRPr="007961AC" w:rsidRDefault="00B53CCE" w:rsidP="0060168F">
          <w:pPr>
            <w:pStyle w:val="TOC2"/>
            <w:numPr>
              <w:ilvl w:val="0"/>
              <w:numId w:val="30"/>
            </w:numPr>
            <w:rPr>
              <w:color w:val="auto"/>
            </w:rPr>
          </w:pPr>
          <w:r w:rsidRPr="007961AC">
            <w:t>Resume &amp; LinkedIn</w:t>
          </w:r>
          <w:r w:rsidR="00222132" w:rsidRPr="00222132">
            <w:rPr>
              <w:webHidden/>
            </w:rPr>
            <w:tab/>
          </w:r>
          <w:r w:rsidR="006553D4">
            <w:rPr>
              <w:webHidden/>
            </w:rPr>
            <w:t>4</w:t>
          </w:r>
          <w:hyperlink w:anchor="_Toc340506957" w:history="1"/>
        </w:p>
        <w:p w:rsidR="00282956" w:rsidRPr="007961AC" w:rsidRDefault="00B53CCE" w:rsidP="0060168F">
          <w:pPr>
            <w:pStyle w:val="TOC2"/>
            <w:numPr>
              <w:ilvl w:val="0"/>
              <w:numId w:val="30"/>
            </w:numPr>
            <w:rPr>
              <w:color w:val="auto"/>
            </w:rPr>
          </w:pPr>
          <w:r w:rsidRPr="007961AC">
            <w:t>Interview</w:t>
          </w:r>
          <w:r w:rsidR="005E0D75" w:rsidRPr="005E0D75">
            <w:rPr>
              <w:webHidden/>
            </w:rPr>
            <w:tab/>
          </w:r>
          <w:r w:rsidR="006553D4">
            <w:rPr>
              <w:webHidden/>
            </w:rPr>
            <w:t>5</w:t>
          </w:r>
          <w:hyperlink w:anchor="_Toc340506958" w:history="1"/>
        </w:p>
        <w:p w:rsidR="00282956" w:rsidRPr="007961AC" w:rsidRDefault="005C3A12" w:rsidP="0060168F">
          <w:pPr>
            <w:pStyle w:val="TOC2"/>
            <w:numPr>
              <w:ilvl w:val="0"/>
              <w:numId w:val="30"/>
            </w:numPr>
            <w:rPr>
              <w:color w:val="auto"/>
            </w:rPr>
          </w:pPr>
          <w:r w:rsidRPr="007961AC">
            <w:t>Insider Scoop</w:t>
          </w:r>
          <w:r w:rsidR="005E0D75" w:rsidRPr="005E0D75">
            <w:rPr>
              <w:webHidden/>
            </w:rPr>
            <w:tab/>
          </w:r>
          <w:r w:rsidR="006553D4">
            <w:rPr>
              <w:webHidden/>
            </w:rPr>
            <w:t>6</w:t>
          </w:r>
          <w:hyperlink w:anchor="_Toc340506959" w:history="1"/>
        </w:p>
        <w:p w:rsidR="00282956" w:rsidRPr="007961AC" w:rsidRDefault="005C3A12" w:rsidP="0060168F">
          <w:pPr>
            <w:pStyle w:val="TOC2"/>
            <w:numPr>
              <w:ilvl w:val="0"/>
              <w:numId w:val="30"/>
            </w:numPr>
            <w:rPr>
              <w:color w:val="auto"/>
            </w:rPr>
          </w:pPr>
          <w:r w:rsidRPr="007961AC">
            <w:t>Internship</w:t>
          </w:r>
          <w:r w:rsidR="005E0D75" w:rsidRPr="005E0D75">
            <w:rPr>
              <w:webHidden/>
            </w:rPr>
            <w:tab/>
          </w:r>
          <w:r w:rsidR="006553D4">
            <w:rPr>
              <w:webHidden/>
            </w:rPr>
            <w:t>7</w:t>
          </w:r>
          <w:hyperlink w:anchor="_Toc340506960" w:history="1"/>
        </w:p>
        <w:p w:rsidR="00282956" w:rsidRPr="007961AC" w:rsidRDefault="007F2FC9" w:rsidP="0060168F">
          <w:pPr>
            <w:pStyle w:val="TOC2"/>
            <w:numPr>
              <w:ilvl w:val="0"/>
              <w:numId w:val="30"/>
            </w:numPr>
            <w:rPr>
              <w:color w:val="auto"/>
            </w:rPr>
          </w:pPr>
          <w:hyperlink w:anchor="_Toc340506961" w:history="1">
            <w:r w:rsidR="005C3A12" w:rsidRPr="007961AC">
              <w:rPr>
                <w:rStyle w:val="Hyperlink"/>
              </w:rPr>
              <w:t>Office Visit</w:t>
            </w:r>
          </w:hyperlink>
          <w:r w:rsidR="005E0D75" w:rsidRPr="00256C63">
            <w:rPr>
              <w:rStyle w:val="Hyperlink"/>
              <w:webHidden/>
              <w:u w:val="none"/>
            </w:rPr>
            <w:tab/>
          </w:r>
          <w:r w:rsidR="006553D4">
            <w:rPr>
              <w:rStyle w:val="Hyperlink"/>
              <w:webHidden/>
              <w:u w:val="none"/>
            </w:rPr>
            <w:t>8</w:t>
          </w:r>
        </w:p>
        <w:p w:rsidR="00282956" w:rsidRPr="007961AC" w:rsidRDefault="005C3A12" w:rsidP="0060168F">
          <w:pPr>
            <w:pStyle w:val="TOC2"/>
            <w:numPr>
              <w:ilvl w:val="0"/>
              <w:numId w:val="30"/>
            </w:numPr>
            <w:rPr>
              <w:color w:val="auto"/>
            </w:rPr>
          </w:pPr>
          <w:r w:rsidRPr="007961AC">
            <w:t>Professional Etiquette</w:t>
          </w:r>
          <w:r w:rsidR="005E0D75" w:rsidRPr="005E0D75">
            <w:rPr>
              <w:webHidden/>
            </w:rPr>
            <w:tab/>
          </w:r>
          <w:r w:rsidR="006553D4">
            <w:rPr>
              <w:webHidden/>
            </w:rPr>
            <w:t>9</w:t>
          </w:r>
          <w:r w:rsidR="005E0D75">
            <w:rPr>
              <w:webHidden/>
            </w:rPr>
            <w:t>-1</w:t>
          </w:r>
          <w:r w:rsidR="006553D4">
            <w:rPr>
              <w:webHidden/>
            </w:rPr>
            <w:t>2</w:t>
          </w:r>
          <w:hyperlink w:anchor="_Toc340506962" w:history="1"/>
        </w:p>
        <w:p w:rsidR="00282956" w:rsidRPr="0078373E" w:rsidRDefault="0034494D">
          <w:pPr>
            <w:rPr>
              <w:rFonts w:ascii="Sentinel Book" w:hAnsi="Sentinel Book"/>
            </w:rPr>
          </w:pPr>
          <w:r w:rsidRPr="007961AC">
            <w:rPr>
              <w:rFonts w:ascii="Sentinel Book" w:hAnsi="Sentinel Book"/>
              <w:b/>
              <w:bCs/>
              <w:sz w:val="26"/>
              <w:szCs w:val="26"/>
            </w:rPr>
            <w:fldChar w:fldCharType="end"/>
          </w:r>
        </w:p>
      </w:sdtContent>
    </w:sdt>
    <w:p w:rsidR="00282956" w:rsidRDefault="00282956">
      <w:pPr>
        <w:rPr>
          <w:rFonts w:ascii="Sentinel Book" w:hAnsi="Sentinel Book"/>
        </w:rPr>
      </w:pPr>
    </w:p>
    <w:p w:rsidR="00DF22F9" w:rsidRDefault="00DF22F9">
      <w:pPr>
        <w:rPr>
          <w:rFonts w:ascii="Sentinel Book" w:hAnsi="Sentinel Book"/>
        </w:rPr>
      </w:pPr>
    </w:p>
    <w:p w:rsidR="00DF22F9" w:rsidRDefault="00DF22F9">
      <w:pPr>
        <w:rPr>
          <w:rFonts w:ascii="Sentinel Book" w:hAnsi="Sentinel Book"/>
        </w:rPr>
      </w:pPr>
    </w:p>
    <w:p w:rsidR="00DF22F9" w:rsidRDefault="00DF22F9">
      <w:pPr>
        <w:rPr>
          <w:rFonts w:ascii="Sentinel Book" w:hAnsi="Sentinel Book"/>
        </w:rPr>
      </w:pPr>
    </w:p>
    <w:p w:rsidR="00DF22F9" w:rsidRDefault="00DF22F9">
      <w:pPr>
        <w:rPr>
          <w:rFonts w:ascii="Sentinel Book" w:hAnsi="Sentinel Book"/>
        </w:rPr>
      </w:pPr>
    </w:p>
    <w:p w:rsidR="00DF22F9" w:rsidRDefault="00DF22F9">
      <w:pPr>
        <w:rPr>
          <w:rFonts w:ascii="Sentinel Book" w:hAnsi="Sentinel Book"/>
        </w:rPr>
      </w:pPr>
    </w:p>
    <w:p w:rsidR="00DF22F9" w:rsidRDefault="00DF22F9">
      <w:pPr>
        <w:rPr>
          <w:rFonts w:ascii="Sentinel Book" w:hAnsi="Sentinel Book"/>
        </w:rPr>
      </w:pPr>
    </w:p>
    <w:p w:rsidR="00DF22F9" w:rsidRPr="00DF22F9" w:rsidRDefault="00DF22F9" w:rsidP="00DF22F9">
      <w:pPr>
        <w:jc w:val="center"/>
        <w:rPr>
          <w:rFonts w:ascii="Sentinel Bold" w:hAnsi="Sentinel Bold"/>
          <w:sz w:val="24"/>
        </w:rPr>
        <w:sectPr w:rsidR="00DF22F9" w:rsidRPr="00DF22F9">
          <w:footerReference w:type="default" r:id="rId14"/>
          <w:pgSz w:w="12240" w:h="15840" w:code="1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  <w:r>
        <w:rPr>
          <w:rFonts w:ascii="Sentinel Bold" w:hAnsi="Sentinel Bold"/>
          <w:sz w:val="24"/>
        </w:rPr>
        <w:t xml:space="preserve"> </w:t>
      </w:r>
      <w:r w:rsidRPr="00DF22F9">
        <w:rPr>
          <w:rFonts w:ascii="Sentinel Bold" w:hAnsi="Sentinel Bold"/>
          <w:sz w:val="24"/>
        </w:rPr>
        <w:t xml:space="preserve">Thank you for volunteering with ScholarMatch! </w:t>
      </w:r>
      <w:r>
        <w:rPr>
          <w:rFonts w:ascii="Sentinel Bold" w:hAnsi="Sentinel Bold"/>
          <w:sz w:val="24"/>
        </w:rPr>
        <w:t xml:space="preserve"> </w:t>
      </w:r>
      <w:r w:rsidR="008D5107">
        <w:rPr>
          <w:rFonts w:ascii="Sentinel Bold" w:hAnsi="Sentinel Bold"/>
          <w:sz w:val="24"/>
        </w:rPr>
        <w:t>You are</w:t>
      </w:r>
      <w:r>
        <w:rPr>
          <w:rFonts w:ascii="Sentinel Bold" w:hAnsi="Sentinel Bold"/>
          <w:sz w:val="24"/>
        </w:rPr>
        <w:t xml:space="preserve"> making a difference.</w:t>
      </w:r>
    </w:p>
    <w:p w:rsidR="00282956" w:rsidRPr="00751DDC" w:rsidRDefault="00DF1BC9" w:rsidP="00464156">
      <w:pPr>
        <w:pStyle w:val="Heading1"/>
        <w:spacing w:line="360" w:lineRule="auto"/>
        <w:rPr>
          <w:rFonts w:ascii="Tungsten Light" w:hAnsi="Tungsten Light"/>
          <w:sz w:val="52"/>
        </w:rPr>
      </w:pPr>
      <w:bookmarkStart w:id="1" w:name="_Toc340506951"/>
      <w:r>
        <w:rPr>
          <w:rFonts w:ascii="Tungsten Light" w:hAnsi="Tungsten Light"/>
          <w:noProof/>
          <w:lang w:eastAsia="en-US"/>
        </w:rPr>
        <w:drawing>
          <wp:inline distT="0" distB="0" distL="0" distR="0" wp14:anchorId="2C837E40" wp14:editId="4B8F2ED9">
            <wp:extent cx="551753" cy="476250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urel Wreath Black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35" cy="48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ungsten Light" w:hAnsi="Tungsten Light"/>
          <w:sz w:val="52"/>
        </w:rPr>
        <w:t xml:space="preserve"> </w:t>
      </w:r>
      <w:r w:rsidR="009F21DB">
        <w:rPr>
          <w:rFonts w:ascii="Tungsten Light" w:hAnsi="Tungsten Light"/>
          <w:sz w:val="52"/>
        </w:rPr>
        <w:t xml:space="preserve">Career </w:t>
      </w:r>
      <w:r w:rsidR="008D5107">
        <w:rPr>
          <w:rFonts w:ascii="Tungsten Light" w:hAnsi="Tungsten Light"/>
          <w:sz w:val="52"/>
        </w:rPr>
        <w:t>Connections</w:t>
      </w:r>
      <w:r w:rsidR="0034494D" w:rsidRPr="00751DDC">
        <w:rPr>
          <w:rFonts w:ascii="Tungsten Light" w:hAnsi="Tungsten Light"/>
          <w:sz w:val="52"/>
        </w:rPr>
        <w:t xml:space="preserve"> </w:t>
      </w:r>
      <w:r w:rsidR="009F21DB">
        <w:rPr>
          <w:rFonts w:ascii="Tungsten Light" w:hAnsi="Tungsten Light"/>
          <w:sz w:val="52"/>
        </w:rPr>
        <w:t>Overview</w:t>
      </w:r>
      <w:bookmarkEnd w:id="1"/>
    </w:p>
    <w:p w:rsidR="009F21DB" w:rsidRPr="00E97343" w:rsidRDefault="009F21DB" w:rsidP="009F21DB">
      <w:pPr>
        <w:pStyle w:val="Heading2"/>
        <w:spacing w:line="360" w:lineRule="auto"/>
        <w:rPr>
          <w:rFonts w:ascii="Sentinel Bold" w:hAnsi="Sentinel Bold"/>
          <w:b w:val="0"/>
        </w:rPr>
      </w:pPr>
      <w:r>
        <w:rPr>
          <w:rFonts w:ascii="Sentinel Bold" w:hAnsi="Sentinel Bold"/>
          <w:b w:val="0"/>
        </w:rPr>
        <w:t>ScholarMatch Mission</w:t>
      </w:r>
    </w:p>
    <w:p w:rsidR="009F21DB" w:rsidRPr="009F21DB" w:rsidRDefault="009F21DB" w:rsidP="009F21DB">
      <w:pPr>
        <w:spacing w:line="360" w:lineRule="auto"/>
        <w:rPr>
          <w:rFonts w:ascii="Sentinel Book" w:hAnsi="Sentinel Book"/>
          <w:sz w:val="22"/>
        </w:rPr>
      </w:pPr>
      <w:r w:rsidRPr="00E73D29">
        <w:rPr>
          <w:rFonts w:ascii="Sentinel Book" w:hAnsi="Sentinel Book"/>
          <w:sz w:val="22"/>
        </w:rPr>
        <w:t>Our mission is to make college possible for underserved youth by matching students with donors, resources, colleges, and professional networks.</w:t>
      </w:r>
    </w:p>
    <w:p w:rsidR="00282956" w:rsidRPr="00E97343" w:rsidRDefault="009F21DB" w:rsidP="00464156">
      <w:pPr>
        <w:spacing w:after="120" w:line="360" w:lineRule="auto"/>
        <w:rPr>
          <w:rFonts w:ascii="Sentinel Bold" w:hAnsi="Sentinel Bold"/>
          <w:sz w:val="26"/>
          <w:szCs w:val="26"/>
        </w:rPr>
      </w:pPr>
      <w:r>
        <w:rPr>
          <w:rFonts w:ascii="Sentinel Bold" w:hAnsi="Sentinel Bold"/>
          <w:sz w:val="26"/>
          <w:szCs w:val="26"/>
        </w:rPr>
        <w:t>Why Professional Networking?</w:t>
      </w:r>
    </w:p>
    <w:p w:rsidR="00F22F0C" w:rsidRDefault="008A7D0D" w:rsidP="00E62DA5">
      <w:pPr>
        <w:spacing w:after="0" w:line="360" w:lineRule="auto"/>
        <w:rPr>
          <w:rFonts w:ascii="Sentinel Book" w:hAnsi="Sentinel Book"/>
          <w:sz w:val="22"/>
        </w:rPr>
      </w:pPr>
      <w:r w:rsidRPr="00E73D29">
        <w:rPr>
          <w:rFonts w:ascii="Sentinel Book" w:hAnsi="Sentinel Book"/>
          <w:sz w:val="22"/>
        </w:rPr>
        <w:t xml:space="preserve">At ScholarMatch, we believe that our work does not stop until our </w:t>
      </w:r>
      <w:r w:rsidR="001A3E11">
        <w:rPr>
          <w:rFonts w:ascii="Sentinel Book" w:hAnsi="Sentinel Book"/>
          <w:sz w:val="22"/>
        </w:rPr>
        <w:t>students</w:t>
      </w:r>
      <w:r w:rsidRPr="00E73D29">
        <w:rPr>
          <w:rFonts w:ascii="Sentinel Book" w:hAnsi="Sentinel Book"/>
          <w:sz w:val="22"/>
        </w:rPr>
        <w:t xml:space="preserve"> </w:t>
      </w:r>
      <w:r w:rsidR="00256C63">
        <w:rPr>
          <w:rFonts w:ascii="Sentinel Book" w:hAnsi="Sentinel Book"/>
          <w:sz w:val="22"/>
        </w:rPr>
        <w:t>begin</w:t>
      </w:r>
      <w:r w:rsidRPr="00E73D29">
        <w:rPr>
          <w:rFonts w:ascii="Sentinel Book" w:hAnsi="Sentinel Book"/>
          <w:sz w:val="22"/>
        </w:rPr>
        <w:t xml:space="preserve"> their own work. </w:t>
      </w:r>
      <w:r w:rsidR="00C44639">
        <w:rPr>
          <w:rFonts w:ascii="Sentinel Book" w:hAnsi="Sentinel Book"/>
          <w:sz w:val="22"/>
        </w:rPr>
        <w:t xml:space="preserve">Saint Joseph’s University Professor </w:t>
      </w:r>
      <w:r w:rsidR="004D205B">
        <w:rPr>
          <w:rFonts w:ascii="Sentinel Book" w:hAnsi="Sentinel Book"/>
          <w:sz w:val="22"/>
        </w:rPr>
        <w:t xml:space="preserve">Maria Kefalas </w:t>
      </w:r>
      <w:r w:rsidR="009071F9">
        <w:rPr>
          <w:rFonts w:ascii="Sentinel Book" w:hAnsi="Sentinel Book"/>
          <w:sz w:val="22"/>
        </w:rPr>
        <w:t>indicated</w:t>
      </w:r>
      <w:r w:rsidR="00C44639">
        <w:rPr>
          <w:rFonts w:ascii="Sentinel Book" w:hAnsi="Sentinel Book"/>
          <w:sz w:val="22"/>
        </w:rPr>
        <w:t xml:space="preserve"> “</w:t>
      </w:r>
      <w:r w:rsidR="00DD7681" w:rsidRPr="00256C63">
        <w:rPr>
          <w:rFonts w:ascii="Sentinel Book" w:hAnsi="Sentinel Book"/>
          <w:i/>
          <w:sz w:val="22"/>
        </w:rPr>
        <w:t>Networking is one of the most important, but neglected elements of the college experience</w:t>
      </w:r>
      <w:r w:rsidR="004D205B">
        <w:rPr>
          <w:rFonts w:ascii="Sentinel Book" w:hAnsi="Sentinel Book"/>
          <w:sz w:val="22"/>
        </w:rPr>
        <w:t>.</w:t>
      </w:r>
      <w:r w:rsidR="002C0D88">
        <w:rPr>
          <w:rFonts w:ascii="Sentinel Book" w:hAnsi="Sentinel Book"/>
          <w:sz w:val="22"/>
        </w:rPr>
        <w:t>”</w:t>
      </w:r>
      <w:r w:rsidR="00DD7681">
        <w:rPr>
          <w:rFonts w:ascii="Sentinel Book" w:hAnsi="Sentinel Book"/>
          <w:sz w:val="22"/>
        </w:rPr>
        <w:t xml:space="preserve"> </w:t>
      </w:r>
      <w:r w:rsidR="001632ED">
        <w:rPr>
          <w:rFonts w:ascii="Sentinel Book" w:hAnsi="Sentinel Book"/>
          <w:sz w:val="22"/>
        </w:rPr>
        <w:t xml:space="preserve"> She quotes</w:t>
      </w:r>
      <w:r w:rsidR="002C0D88" w:rsidRPr="002C0D88">
        <w:rPr>
          <w:rFonts w:ascii="Sentinel Book" w:hAnsi="Sentinel Book"/>
          <w:sz w:val="22"/>
        </w:rPr>
        <w:t xml:space="preserve"> </w:t>
      </w:r>
      <w:r w:rsidR="002C0D88">
        <w:rPr>
          <w:rFonts w:ascii="Sentinel Book" w:hAnsi="Sentinel Book"/>
          <w:sz w:val="22"/>
        </w:rPr>
        <w:t>John Bennett, Director of the Master of Science and executive coaching program at the McCol</w:t>
      </w:r>
      <w:r w:rsidR="00FC7F89">
        <w:rPr>
          <w:rFonts w:ascii="Sentinel Book" w:hAnsi="Sentinel Book"/>
          <w:sz w:val="22"/>
        </w:rPr>
        <w:t>l School of Business</w:t>
      </w:r>
      <w:r w:rsidR="002C0D88">
        <w:rPr>
          <w:rFonts w:ascii="Sentinel Book" w:hAnsi="Sentinel Book"/>
          <w:sz w:val="22"/>
        </w:rPr>
        <w:t xml:space="preserve"> </w:t>
      </w:r>
      <w:r w:rsidR="004D205B">
        <w:rPr>
          <w:rFonts w:ascii="Sentinel Book" w:hAnsi="Sentinel Book"/>
          <w:sz w:val="22"/>
        </w:rPr>
        <w:t>stating</w:t>
      </w:r>
      <w:r w:rsidR="002C0D88">
        <w:rPr>
          <w:rFonts w:ascii="Sentinel Book" w:hAnsi="Sentinel Book"/>
          <w:sz w:val="22"/>
        </w:rPr>
        <w:t xml:space="preserve"> “</w:t>
      </w:r>
      <w:r w:rsidR="00DD7681" w:rsidRPr="00256C63">
        <w:rPr>
          <w:rFonts w:ascii="Sentinel Book" w:hAnsi="Sentinel Book"/>
          <w:i/>
          <w:sz w:val="22"/>
        </w:rPr>
        <w:t>Research tells us that between 60 to 80 percent of jobs are found through personal relations</w:t>
      </w:r>
      <w:r w:rsidR="008D57E2" w:rsidRPr="00256C63">
        <w:rPr>
          <w:rFonts w:ascii="Sentinel Book" w:hAnsi="Sentinel Book"/>
          <w:i/>
          <w:sz w:val="22"/>
        </w:rPr>
        <w:t>hips</w:t>
      </w:r>
      <w:r w:rsidR="004D205B">
        <w:rPr>
          <w:rFonts w:ascii="Sentinel Book" w:hAnsi="Sentinel Book"/>
          <w:sz w:val="22"/>
        </w:rPr>
        <w:t>.</w:t>
      </w:r>
      <w:r w:rsidR="002C0D88">
        <w:rPr>
          <w:rFonts w:ascii="Sentinel Book" w:hAnsi="Sentinel Book"/>
          <w:sz w:val="22"/>
        </w:rPr>
        <w:t>”</w:t>
      </w:r>
      <w:r w:rsidR="00B909C5">
        <w:rPr>
          <w:rStyle w:val="FootnoteReference"/>
          <w:rFonts w:ascii="Sentinel Book" w:hAnsi="Sentinel Book"/>
          <w:sz w:val="22"/>
        </w:rPr>
        <w:footnoteReference w:id="1"/>
      </w:r>
      <w:r w:rsidR="00DD7681">
        <w:rPr>
          <w:rFonts w:ascii="Sentinel Book" w:hAnsi="Sentinel Book"/>
          <w:sz w:val="22"/>
        </w:rPr>
        <w:t xml:space="preserve"> </w:t>
      </w:r>
      <w:r w:rsidR="0033265B">
        <w:rPr>
          <w:rFonts w:ascii="Sentinel Book" w:hAnsi="Sentinel Book"/>
          <w:sz w:val="22"/>
        </w:rPr>
        <w:t xml:space="preserve"> To combat</w:t>
      </w:r>
      <w:r w:rsidR="008D57E2">
        <w:rPr>
          <w:rFonts w:ascii="Sentinel Book" w:hAnsi="Sentinel Book"/>
          <w:sz w:val="22"/>
        </w:rPr>
        <w:t xml:space="preserve"> </w:t>
      </w:r>
      <w:r w:rsidR="001A3E11">
        <w:rPr>
          <w:rFonts w:ascii="Sentinel Book" w:hAnsi="Sentinel Book"/>
          <w:sz w:val="22"/>
        </w:rPr>
        <w:t xml:space="preserve">our </w:t>
      </w:r>
      <w:r w:rsidR="008D57E2">
        <w:rPr>
          <w:rFonts w:ascii="Sentinel Book" w:hAnsi="Sentinel Book"/>
          <w:sz w:val="22"/>
        </w:rPr>
        <w:t xml:space="preserve">college students’ lack of professional </w:t>
      </w:r>
      <w:r w:rsidR="002C0D88">
        <w:rPr>
          <w:rFonts w:ascii="Sentinel Book" w:hAnsi="Sentinel Book"/>
          <w:sz w:val="22"/>
        </w:rPr>
        <w:t xml:space="preserve">resources, </w:t>
      </w:r>
      <w:r w:rsidR="00591423">
        <w:rPr>
          <w:rFonts w:ascii="Sentinel Book" w:hAnsi="Sentinel Book"/>
          <w:sz w:val="22"/>
        </w:rPr>
        <w:t>ScholarMatch is bridging</w:t>
      </w:r>
      <w:r w:rsidRPr="00E73D29">
        <w:rPr>
          <w:rFonts w:ascii="Sentinel Book" w:hAnsi="Sentinel Book"/>
          <w:sz w:val="22"/>
        </w:rPr>
        <w:t xml:space="preserve"> the gap between college life and the professi</w:t>
      </w:r>
      <w:r w:rsidR="006E6B60">
        <w:rPr>
          <w:rFonts w:ascii="Sentinel Book" w:hAnsi="Sentinel Book"/>
          <w:sz w:val="22"/>
        </w:rPr>
        <w:t>onal world</w:t>
      </w:r>
      <w:r w:rsidR="00FC7F89">
        <w:rPr>
          <w:rFonts w:ascii="Sentinel Book" w:hAnsi="Sentinel Book"/>
          <w:sz w:val="22"/>
        </w:rPr>
        <w:t xml:space="preserve"> by matching students with a Career Coach</w:t>
      </w:r>
      <w:r w:rsidR="001A3E11">
        <w:rPr>
          <w:rFonts w:ascii="Sentinel Book" w:hAnsi="Sentinel Book"/>
          <w:sz w:val="22"/>
        </w:rPr>
        <w:t xml:space="preserve"> in their field</w:t>
      </w:r>
      <w:r w:rsidR="00B43077">
        <w:rPr>
          <w:rFonts w:ascii="Sentinel Book" w:hAnsi="Sentinel Book"/>
          <w:sz w:val="22"/>
        </w:rPr>
        <w:t xml:space="preserve"> of study</w:t>
      </w:r>
      <w:r w:rsidR="00591423">
        <w:rPr>
          <w:rFonts w:ascii="Sentinel Book" w:hAnsi="Sentinel Book"/>
          <w:sz w:val="22"/>
        </w:rPr>
        <w:t xml:space="preserve"> who will</w:t>
      </w:r>
      <w:r w:rsidR="001A3E11">
        <w:rPr>
          <w:rFonts w:ascii="Sentinel Book" w:hAnsi="Sentinel Book"/>
          <w:sz w:val="22"/>
        </w:rPr>
        <w:t xml:space="preserve"> support the student</w:t>
      </w:r>
      <w:r w:rsidRPr="00E73D29">
        <w:rPr>
          <w:rFonts w:ascii="Sentinel Book" w:hAnsi="Sentinel Book"/>
          <w:sz w:val="22"/>
        </w:rPr>
        <w:t xml:space="preserve"> </w:t>
      </w:r>
      <w:r w:rsidR="00FC7F89">
        <w:rPr>
          <w:rFonts w:ascii="Sentinel Book" w:hAnsi="Sentinel Book"/>
          <w:sz w:val="22"/>
        </w:rPr>
        <w:t>in gaining</w:t>
      </w:r>
      <w:r w:rsidRPr="00E73D29">
        <w:rPr>
          <w:rFonts w:ascii="Sentinel Book" w:hAnsi="Sentinel Book"/>
          <w:sz w:val="22"/>
        </w:rPr>
        <w:t xml:space="preserve"> valuable professional and networking skills.</w:t>
      </w:r>
    </w:p>
    <w:p w:rsidR="00B43077" w:rsidRPr="00F22F0C" w:rsidRDefault="007F2FC9" w:rsidP="00E62DA5">
      <w:pPr>
        <w:spacing w:line="360" w:lineRule="auto"/>
        <w:rPr>
          <w:rFonts w:ascii="Sentinel Book" w:hAnsi="Sentinel Book"/>
          <w:sz w:val="22"/>
        </w:rPr>
      </w:pPr>
      <w:hyperlink r:id="rId15" w:history="1">
        <w:r w:rsidR="00222132">
          <w:rPr>
            <w:rStyle w:val="Hyperlink"/>
            <w:rFonts w:ascii="Sentinel Book" w:hAnsi="Sentinel Book"/>
            <w:color w:val="0070C0"/>
            <w:sz w:val="22"/>
          </w:rPr>
          <w:t>Read full Kefalas Article</w:t>
        </w:r>
      </w:hyperlink>
    </w:p>
    <w:p w:rsidR="00282956" w:rsidRPr="00E97343" w:rsidRDefault="00591423" w:rsidP="00464156">
      <w:pPr>
        <w:pStyle w:val="Heading2"/>
        <w:spacing w:line="360" w:lineRule="auto"/>
        <w:rPr>
          <w:rFonts w:ascii="Sentinel Bold" w:hAnsi="Sentinel Bold"/>
          <w:b w:val="0"/>
        </w:rPr>
      </w:pPr>
      <w:bookmarkStart w:id="2" w:name="_Toc340506953"/>
      <w:r>
        <w:rPr>
          <w:rFonts w:ascii="Sentinel Bold" w:hAnsi="Sentinel Bold"/>
          <w:b w:val="0"/>
        </w:rPr>
        <w:t xml:space="preserve">Program </w:t>
      </w:r>
      <w:r w:rsidR="0034494D" w:rsidRPr="00E97343">
        <w:rPr>
          <w:rFonts w:ascii="Sentinel Bold" w:hAnsi="Sentinel Bold"/>
          <w:b w:val="0"/>
        </w:rPr>
        <w:t>Objectives</w:t>
      </w:r>
      <w:bookmarkEnd w:id="2"/>
    </w:p>
    <w:p w:rsidR="0033265B" w:rsidRPr="0098313A" w:rsidRDefault="00AE0776" w:rsidP="000B7AB9">
      <w:pPr>
        <w:pStyle w:val="ListParagraph"/>
        <w:numPr>
          <w:ilvl w:val="0"/>
          <w:numId w:val="19"/>
        </w:numPr>
        <w:spacing w:after="0" w:line="360" w:lineRule="auto"/>
        <w:rPr>
          <w:rFonts w:ascii="Sentinel Book" w:hAnsi="Sentinel Book"/>
          <w:sz w:val="22"/>
        </w:rPr>
      </w:pPr>
      <w:r w:rsidRPr="0098313A">
        <w:rPr>
          <w:rFonts w:ascii="Sentinel Book" w:hAnsi="Sentinel Book"/>
          <w:sz w:val="22"/>
        </w:rPr>
        <w:t>Student grow</w:t>
      </w:r>
      <w:r w:rsidR="00AE01CF" w:rsidRPr="0098313A">
        <w:rPr>
          <w:rFonts w:ascii="Sentinel Book" w:hAnsi="Sentinel Book"/>
          <w:sz w:val="22"/>
        </w:rPr>
        <w:t>s</w:t>
      </w:r>
      <w:r w:rsidRPr="0098313A">
        <w:rPr>
          <w:rFonts w:ascii="Sentinel Book" w:hAnsi="Sentinel Book"/>
          <w:sz w:val="22"/>
        </w:rPr>
        <w:t xml:space="preserve"> </w:t>
      </w:r>
      <w:r w:rsidR="00E62DA5" w:rsidRPr="0098313A">
        <w:rPr>
          <w:rFonts w:ascii="Sentinel Book" w:hAnsi="Sentinel Book"/>
          <w:sz w:val="22"/>
        </w:rPr>
        <w:t xml:space="preserve">in professional communication skills, </w:t>
      </w:r>
      <w:r w:rsidR="003B69C3" w:rsidRPr="0098313A">
        <w:rPr>
          <w:rFonts w:ascii="Sentinel Book" w:hAnsi="Sentinel Book"/>
          <w:sz w:val="22"/>
        </w:rPr>
        <w:t>develop</w:t>
      </w:r>
      <w:r w:rsidR="00AE01CF" w:rsidRPr="0098313A">
        <w:rPr>
          <w:rFonts w:ascii="Sentinel Book" w:hAnsi="Sentinel Book"/>
          <w:sz w:val="22"/>
        </w:rPr>
        <w:t>s</w:t>
      </w:r>
      <w:r w:rsidR="003B69C3" w:rsidRPr="0098313A">
        <w:rPr>
          <w:rFonts w:ascii="Sentinel Book" w:hAnsi="Sentinel Book"/>
          <w:sz w:val="22"/>
        </w:rPr>
        <w:t xml:space="preserve"> professional documents</w:t>
      </w:r>
      <w:r w:rsidR="0098313A" w:rsidRPr="0098313A">
        <w:rPr>
          <w:rFonts w:ascii="Sentinel Book" w:hAnsi="Sentinel Book"/>
          <w:sz w:val="22"/>
        </w:rPr>
        <w:t>,</w:t>
      </w:r>
      <w:r w:rsidR="003B69C3" w:rsidRPr="0098313A">
        <w:rPr>
          <w:rFonts w:ascii="Sentinel Book" w:hAnsi="Sentinel Book"/>
          <w:sz w:val="22"/>
        </w:rPr>
        <w:t xml:space="preserve"> and </w:t>
      </w:r>
      <w:r w:rsidR="0033265B" w:rsidRPr="0098313A">
        <w:rPr>
          <w:rFonts w:ascii="Sentinel Book" w:hAnsi="Sentinel Book"/>
          <w:sz w:val="22"/>
        </w:rPr>
        <w:t xml:space="preserve">gains exposure to </w:t>
      </w:r>
      <w:r w:rsidR="00E97343" w:rsidRPr="0098313A">
        <w:rPr>
          <w:rFonts w:ascii="Sentinel Book" w:hAnsi="Sentinel Book"/>
          <w:sz w:val="22"/>
        </w:rPr>
        <w:t>a professional in their prospective field</w:t>
      </w:r>
      <w:r w:rsidR="00DE34FD" w:rsidRPr="0098313A">
        <w:rPr>
          <w:rFonts w:ascii="Sentinel Book" w:hAnsi="Sentinel Book"/>
          <w:sz w:val="22"/>
        </w:rPr>
        <w:t>.</w:t>
      </w:r>
    </w:p>
    <w:p w:rsidR="00E62DA5" w:rsidRDefault="00E62DA5" w:rsidP="00464156">
      <w:pPr>
        <w:pStyle w:val="ListParagraph"/>
        <w:numPr>
          <w:ilvl w:val="0"/>
          <w:numId w:val="19"/>
        </w:numPr>
        <w:spacing w:after="0" w:line="360" w:lineRule="auto"/>
        <w:rPr>
          <w:rFonts w:ascii="Sentinel Book" w:hAnsi="Sentinel Book"/>
          <w:sz w:val="22"/>
        </w:rPr>
      </w:pPr>
      <w:r>
        <w:rPr>
          <w:rFonts w:ascii="Sentinel Book" w:hAnsi="Sentinel Book"/>
          <w:sz w:val="22"/>
        </w:rPr>
        <w:t xml:space="preserve">Coaches </w:t>
      </w:r>
      <w:r w:rsidR="0098313A">
        <w:rPr>
          <w:rFonts w:ascii="Sentinel Book" w:hAnsi="Sentinel Book"/>
          <w:sz w:val="22"/>
        </w:rPr>
        <w:t>are able to contribute to the professional development of a college student in a meaningful way.</w:t>
      </w:r>
    </w:p>
    <w:p w:rsidR="00F22F0C" w:rsidRPr="00E97343" w:rsidRDefault="00F22F0C" w:rsidP="00F22F0C">
      <w:pPr>
        <w:pStyle w:val="Heading2"/>
        <w:spacing w:line="360" w:lineRule="auto"/>
        <w:rPr>
          <w:rFonts w:ascii="Sentinel Bold" w:hAnsi="Sentinel Bold"/>
          <w:b w:val="0"/>
        </w:rPr>
      </w:pPr>
      <w:r w:rsidRPr="00E97343">
        <w:rPr>
          <w:rFonts w:ascii="Sentinel Bold" w:hAnsi="Sentinel Bold"/>
          <w:b w:val="0"/>
        </w:rPr>
        <w:t>Expectations</w:t>
      </w:r>
    </w:p>
    <w:p w:rsidR="00F22F0C" w:rsidRPr="00E73D29" w:rsidRDefault="00F22F0C" w:rsidP="00F22F0C">
      <w:pPr>
        <w:spacing w:after="0" w:line="360" w:lineRule="auto"/>
        <w:rPr>
          <w:rFonts w:ascii="Sentinel Book" w:hAnsi="Sentinel Book"/>
          <w:sz w:val="22"/>
        </w:rPr>
      </w:pPr>
      <w:r w:rsidRPr="00E73D29">
        <w:rPr>
          <w:rFonts w:ascii="Sentinel Book" w:hAnsi="Sentinel Book"/>
          <w:sz w:val="22"/>
        </w:rPr>
        <w:t>Par</w:t>
      </w:r>
      <w:r>
        <w:rPr>
          <w:rFonts w:ascii="Sentinel Book" w:hAnsi="Sentinel Book"/>
          <w:sz w:val="22"/>
        </w:rPr>
        <w:t>ticipating volunteers are expect</w:t>
      </w:r>
      <w:r w:rsidRPr="00E73D29">
        <w:rPr>
          <w:rFonts w:ascii="Sentinel Book" w:hAnsi="Sentinel Book"/>
          <w:sz w:val="22"/>
        </w:rPr>
        <w:t>ed to:</w:t>
      </w:r>
    </w:p>
    <w:p w:rsidR="00F22F0C" w:rsidRPr="00D115D2" w:rsidRDefault="00F22F0C" w:rsidP="00F22F0C">
      <w:pPr>
        <w:pStyle w:val="ListParagraph"/>
        <w:numPr>
          <w:ilvl w:val="0"/>
          <w:numId w:val="4"/>
        </w:numPr>
        <w:spacing w:after="0" w:line="360" w:lineRule="auto"/>
        <w:rPr>
          <w:rFonts w:ascii="Sentinel Book" w:hAnsi="Sentinel Book"/>
          <w:sz w:val="22"/>
        </w:rPr>
      </w:pPr>
      <w:r>
        <w:rPr>
          <w:rFonts w:ascii="Sentinel Book" w:hAnsi="Sentinel Book"/>
          <w:sz w:val="22"/>
        </w:rPr>
        <w:t>Have a desire to share professional</w:t>
      </w:r>
      <w:r w:rsidRPr="00E73D29">
        <w:rPr>
          <w:rFonts w:ascii="Sentinel Book" w:hAnsi="Sentinel Book"/>
          <w:sz w:val="22"/>
        </w:rPr>
        <w:t xml:space="preserve"> guidance to </w:t>
      </w:r>
      <w:r>
        <w:rPr>
          <w:rFonts w:ascii="Sentinel Book" w:hAnsi="Sentinel Book"/>
          <w:sz w:val="22"/>
        </w:rPr>
        <w:t xml:space="preserve">a </w:t>
      </w:r>
      <w:r w:rsidRPr="00E73D29">
        <w:rPr>
          <w:rFonts w:ascii="Sentinel Book" w:hAnsi="Sentinel Book"/>
          <w:sz w:val="22"/>
        </w:rPr>
        <w:t xml:space="preserve">college student </w:t>
      </w:r>
      <w:r>
        <w:rPr>
          <w:rFonts w:ascii="Sentinel Book" w:hAnsi="Sentinel Book"/>
          <w:sz w:val="22"/>
        </w:rPr>
        <w:t>aspiring to enter their field</w:t>
      </w:r>
    </w:p>
    <w:p w:rsidR="00F22F0C" w:rsidRPr="00E73D29" w:rsidRDefault="00F22F0C" w:rsidP="00F22F0C">
      <w:pPr>
        <w:pStyle w:val="ListParagraph"/>
        <w:numPr>
          <w:ilvl w:val="0"/>
          <w:numId w:val="4"/>
        </w:numPr>
        <w:spacing w:after="0" w:line="360" w:lineRule="auto"/>
        <w:rPr>
          <w:rFonts w:ascii="Sentinel Book" w:hAnsi="Sentinel Book"/>
          <w:sz w:val="22"/>
        </w:rPr>
      </w:pPr>
      <w:r>
        <w:rPr>
          <w:rFonts w:ascii="Sentinel Book" w:hAnsi="Sentinel Book"/>
          <w:sz w:val="22"/>
        </w:rPr>
        <w:t xml:space="preserve">Participate in </w:t>
      </w:r>
      <w:r w:rsidRPr="00E73D29">
        <w:rPr>
          <w:rFonts w:ascii="Sentinel Book" w:hAnsi="Sentinel Book"/>
          <w:sz w:val="22"/>
        </w:rPr>
        <w:t>an orientation call</w:t>
      </w:r>
      <w:r>
        <w:rPr>
          <w:rFonts w:ascii="Sentinel Book" w:hAnsi="Sentinel Book"/>
          <w:sz w:val="22"/>
        </w:rPr>
        <w:t xml:space="preserve"> and an introduction call to “meet” their student</w:t>
      </w:r>
    </w:p>
    <w:p w:rsidR="00F22F0C" w:rsidRPr="006C15F9" w:rsidRDefault="00F22F0C" w:rsidP="00F22F0C">
      <w:pPr>
        <w:pStyle w:val="ListParagraph"/>
        <w:numPr>
          <w:ilvl w:val="0"/>
          <w:numId w:val="4"/>
        </w:numPr>
        <w:spacing w:after="0" w:line="360" w:lineRule="auto"/>
        <w:rPr>
          <w:rFonts w:ascii="Sentinel Book" w:hAnsi="Sentinel Book"/>
          <w:sz w:val="22"/>
        </w:rPr>
      </w:pPr>
      <w:r>
        <w:rPr>
          <w:rFonts w:ascii="Sentinel Book" w:hAnsi="Sentinel Book"/>
          <w:sz w:val="22"/>
        </w:rPr>
        <w:t>Review collaboration r</w:t>
      </w:r>
      <w:r w:rsidRPr="006C15F9">
        <w:rPr>
          <w:rFonts w:ascii="Sentinel Book" w:hAnsi="Sentinel Book"/>
          <w:sz w:val="22"/>
        </w:rPr>
        <w:t>esources,</w:t>
      </w:r>
      <w:r>
        <w:rPr>
          <w:rFonts w:ascii="Sentinel Book" w:hAnsi="Sentinel Book"/>
          <w:sz w:val="22"/>
        </w:rPr>
        <w:t xml:space="preserve"> submit online form after student collaborations, complete feedback survey at the end of program</w:t>
      </w:r>
    </w:p>
    <w:p w:rsidR="00F22F0C" w:rsidRDefault="0096079F" w:rsidP="00F22F0C">
      <w:pPr>
        <w:pStyle w:val="ListParagraph"/>
        <w:numPr>
          <w:ilvl w:val="0"/>
          <w:numId w:val="4"/>
        </w:numPr>
        <w:spacing w:after="0" w:line="360" w:lineRule="auto"/>
        <w:rPr>
          <w:rFonts w:ascii="Sentinel Book" w:hAnsi="Sentinel Book"/>
          <w:sz w:val="22"/>
        </w:rPr>
      </w:pPr>
      <w:r>
        <w:rPr>
          <w:rFonts w:ascii="Sentinel Book" w:hAnsi="Sentinel Book"/>
          <w:sz w:val="22"/>
        </w:rPr>
        <w:t>Partner</w:t>
      </w:r>
      <w:r w:rsidR="00F22F0C" w:rsidRPr="00E73D29">
        <w:rPr>
          <w:rFonts w:ascii="Sentinel Book" w:hAnsi="Sentinel Book"/>
          <w:sz w:val="22"/>
        </w:rPr>
        <w:t xml:space="preserve"> with student for at least 3 coaching </w:t>
      </w:r>
      <w:r w:rsidR="00F22F0C">
        <w:rPr>
          <w:rFonts w:ascii="Sentinel Book" w:hAnsi="Sentinel Book"/>
          <w:sz w:val="22"/>
        </w:rPr>
        <w:t>collaborations</w:t>
      </w:r>
    </w:p>
    <w:p w:rsidR="0060168F" w:rsidRPr="00293F6C" w:rsidRDefault="000E074D" w:rsidP="000E074D">
      <w:pPr>
        <w:spacing w:after="0" w:line="360" w:lineRule="auto"/>
        <w:rPr>
          <w:rFonts w:ascii="Sentinel Bold" w:hAnsi="Sentinel Bold"/>
          <w:sz w:val="26"/>
          <w:szCs w:val="26"/>
        </w:rPr>
      </w:pPr>
      <w:r w:rsidRPr="00293F6C">
        <w:rPr>
          <w:rFonts w:ascii="Sentinel Bold" w:hAnsi="Sentinel Bold"/>
          <w:sz w:val="26"/>
          <w:szCs w:val="26"/>
        </w:rPr>
        <w:t>Working with students</w:t>
      </w:r>
    </w:p>
    <w:p w:rsidR="000E074D" w:rsidRDefault="000E074D" w:rsidP="000E074D">
      <w:pPr>
        <w:spacing w:after="0" w:line="360" w:lineRule="auto"/>
        <w:rPr>
          <w:rFonts w:ascii="Sentinel Book" w:hAnsi="Sentinel Book"/>
          <w:sz w:val="22"/>
        </w:rPr>
      </w:pPr>
      <w:r>
        <w:rPr>
          <w:rFonts w:ascii="Sentinel Book" w:hAnsi="Sentinel Book"/>
          <w:sz w:val="22"/>
        </w:rPr>
        <w:t xml:space="preserve">All meetings should be scheduled in advance and </w:t>
      </w:r>
      <w:r w:rsidR="00B3648B">
        <w:rPr>
          <w:rFonts w:ascii="Sentinel Book" w:hAnsi="Sentinel Book"/>
          <w:sz w:val="22"/>
        </w:rPr>
        <w:t xml:space="preserve">copied to the </w:t>
      </w:r>
      <w:r w:rsidR="00293F6C">
        <w:rPr>
          <w:rFonts w:ascii="Sentinel Book" w:hAnsi="Sentinel Book"/>
          <w:sz w:val="22"/>
        </w:rPr>
        <w:t xml:space="preserve">email </w:t>
      </w:r>
      <w:hyperlink r:id="rId16" w:history="1">
        <w:r w:rsidR="00293F6C" w:rsidRPr="00BC6295">
          <w:rPr>
            <w:rStyle w:val="Hyperlink"/>
            <w:rFonts w:ascii="Sentinel Book" w:hAnsi="Sentinel Book"/>
            <w:b/>
            <w:sz w:val="22"/>
          </w:rPr>
          <w:t>c2c@scholarmatch.org</w:t>
        </w:r>
      </w:hyperlink>
      <w:r w:rsidR="00293F6C">
        <w:rPr>
          <w:rFonts w:ascii="Sentinel Book" w:hAnsi="Sentinel Book"/>
          <w:sz w:val="22"/>
        </w:rPr>
        <w:t>.</w:t>
      </w:r>
    </w:p>
    <w:p w:rsidR="00293F6C" w:rsidRDefault="00293F6C" w:rsidP="000E074D">
      <w:pPr>
        <w:spacing w:after="0" w:line="360" w:lineRule="auto"/>
        <w:rPr>
          <w:rFonts w:ascii="Sentinel Book" w:hAnsi="Sentinel Book"/>
          <w:sz w:val="22"/>
        </w:rPr>
      </w:pPr>
      <w:r>
        <w:rPr>
          <w:rFonts w:ascii="Sentinel Book" w:hAnsi="Sentinel Book"/>
          <w:sz w:val="22"/>
        </w:rPr>
        <w:t>In-person meetings should take place at the ScholarMatch office, at a coffee shop or restaurant, or at the Career Coach’s office during business hours.</w:t>
      </w:r>
    </w:p>
    <w:p w:rsidR="00293F6C" w:rsidRPr="000E074D" w:rsidRDefault="00293F6C" w:rsidP="000E074D">
      <w:pPr>
        <w:spacing w:after="0" w:line="360" w:lineRule="auto"/>
        <w:rPr>
          <w:rFonts w:ascii="Sentinel Book" w:hAnsi="Sentinel Book"/>
          <w:sz w:val="22"/>
        </w:rPr>
      </w:pPr>
      <w:r>
        <w:rPr>
          <w:rFonts w:ascii="Sentinel Book" w:hAnsi="Sentinel Book"/>
          <w:sz w:val="22"/>
        </w:rPr>
        <w:t xml:space="preserve">Any issues that arise during a session should be brought to the attention </w:t>
      </w:r>
      <w:r w:rsidR="00B3648B">
        <w:rPr>
          <w:rFonts w:ascii="Sentinel Book" w:hAnsi="Sentinel Book"/>
          <w:sz w:val="22"/>
        </w:rPr>
        <w:t xml:space="preserve">of the </w:t>
      </w:r>
      <w:r>
        <w:rPr>
          <w:rFonts w:ascii="Sentinel Book" w:hAnsi="Sentinel Book"/>
          <w:sz w:val="22"/>
        </w:rPr>
        <w:t>ScholarMatch staff.</w:t>
      </w:r>
    </w:p>
    <w:p w:rsidR="001D578E" w:rsidRDefault="0098313A" w:rsidP="00464156">
      <w:pPr>
        <w:pStyle w:val="Heading2"/>
        <w:spacing w:line="360" w:lineRule="auto"/>
        <w:rPr>
          <w:rFonts w:ascii="Sentinel Bold" w:hAnsi="Sentinel Bold"/>
          <w:b w:val="0"/>
        </w:rPr>
      </w:pPr>
      <w:r>
        <w:rPr>
          <w:rFonts w:ascii="Sentinel Bold" w:hAnsi="Sentinel Bold"/>
          <w:b w:val="0"/>
        </w:rPr>
        <w:t>Student-Coach Collaboration</w:t>
      </w:r>
      <w:r w:rsidR="001D578E">
        <w:rPr>
          <w:rFonts w:ascii="Sentinel Bold" w:hAnsi="Sentinel Bold"/>
          <w:b w:val="0"/>
        </w:rPr>
        <w:t xml:space="preserve"> </w:t>
      </w:r>
      <w:r w:rsidR="00833522">
        <w:rPr>
          <w:rFonts w:ascii="Sentinel Bold" w:hAnsi="Sentinel Bold"/>
          <w:b w:val="0"/>
        </w:rPr>
        <w:t>Menu</w:t>
      </w:r>
    </w:p>
    <w:p w:rsidR="00AD1E7A" w:rsidRPr="00816D1E" w:rsidRDefault="006553D4" w:rsidP="00464156">
      <w:pPr>
        <w:spacing w:line="360" w:lineRule="auto"/>
        <w:rPr>
          <w:rFonts w:ascii="Sentinel Book" w:hAnsi="Sentinel Book"/>
          <w:sz w:val="22"/>
        </w:rPr>
      </w:pPr>
      <w:r>
        <w:rPr>
          <w:rFonts w:ascii="Sentinel Book" w:hAnsi="Sentinel Book"/>
          <w:sz w:val="22"/>
        </w:rPr>
        <w:t>Below are six relevant sessions to help students grow professionally. Students and coaches will mutually agree on</w:t>
      </w:r>
      <w:r w:rsidR="00AD1E7A" w:rsidRPr="00816D1E">
        <w:rPr>
          <w:rFonts w:ascii="Sentinel Book" w:hAnsi="Sentinel Book"/>
          <w:sz w:val="22"/>
        </w:rPr>
        <w:t xml:space="preserve"> </w:t>
      </w:r>
      <w:r>
        <w:rPr>
          <w:rFonts w:ascii="Sentinel Book" w:hAnsi="Sentinel Book"/>
          <w:sz w:val="22"/>
        </w:rPr>
        <w:t>which collaboration topics to pursue and the best method to connect. Further details are provided for each session in part II</w:t>
      </w:r>
      <w:r w:rsidR="00AD1E7A" w:rsidRPr="00816D1E">
        <w:rPr>
          <w:rFonts w:ascii="Sentinel Book" w:hAnsi="Sentinel Book"/>
          <w:sz w:val="22"/>
        </w:rPr>
        <w:t>.</w:t>
      </w:r>
    </w:p>
    <w:p w:rsidR="00FC7DA7" w:rsidRDefault="00FC7DA7" w:rsidP="00464156">
      <w:pPr>
        <w:pStyle w:val="ListParagraph"/>
        <w:numPr>
          <w:ilvl w:val="0"/>
          <w:numId w:val="22"/>
        </w:numPr>
        <w:spacing w:after="120" w:line="360" w:lineRule="auto"/>
        <w:rPr>
          <w:rFonts w:ascii="Sentinel Book" w:hAnsi="Sentinel Book"/>
          <w:sz w:val="22"/>
          <w:szCs w:val="22"/>
        </w:rPr>
      </w:pPr>
      <w:r w:rsidRPr="00872CB1">
        <w:rPr>
          <w:rFonts w:ascii="Sentinel Bold" w:hAnsi="Sentinel Bold"/>
          <w:sz w:val="22"/>
          <w:szCs w:val="22"/>
        </w:rPr>
        <w:t>Resume &amp; LinkedIn</w:t>
      </w:r>
      <w:r w:rsidR="00BC6295">
        <w:rPr>
          <w:rFonts w:ascii="Sentinel Book" w:hAnsi="Sentinel Book"/>
          <w:sz w:val="22"/>
          <w:szCs w:val="22"/>
        </w:rPr>
        <w:t xml:space="preserve">: Create or review </w:t>
      </w:r>
      <w:r w:rsidR="00BD383B">
        <w:rPr>
          <w:rFonts w:ascii="Sentinel Book" w:hAnsi="Sentinel Book"/>
          <w:sz w:val="22"/>
          <w:szCs w:val="22"/>
        </w:rPr>
        <w:t xml:space="preserve">the </w:t>
      </w:r>
      <w:r w:rsidR="00BC6295">
        <w:rPr>
          <w:rFonts w:ascii="Sentinel Book" w:hAnsi="Sentinel Book"/>
          <w:sz w:val="22"/>
          <w:szCs w:val="22"/>
        </w:rPr>
        <w:t>student’s R</w:t>
      </w:r>
      <w:r w:rsidRPr="00FC7DA7">
        <w:rPr>
          <w:rFonts w:ascii="Sentinel Book" w:hAnsi="Sentinel Book"/>
          <w:sz w:val="22"/>
          <w:szCs w:val="22"/>
        </w:rPr>
        <w:t>esume and LinkedIn profile account.</w:t>
      </w:r>
    </w:p>
    <w:p w:rsidR="00FC7DA7" w:rsidRPr="00FC7DA7" w:rsidRDefault="00FC7DA7" w:rsidP="00464156">
      <w:pPr>
        <w:pStyle w:val="ListParagraph"/>
        <w:numPr>
          <w:ilvl w:val="0"/>
          <w:numId w:val="22"/>
        </w:numPr>
        <w:spacing w:line="360" w:lineRule="auto"/>
        <w:rPr>
          <w:rFonts w:ascii="Sentinel Book" w:hAnsi="Sentinel Book"/>
          <w:sz w:val="22"/>
        </w:rPr>
      </w:pPr>
      <w:r w:rsidRPr="00872CB1">
        <w:rPr>
          <w:rFonts w:ascii="Sentinel Bold" w:hAnsi="Sentinel Bold"/>
          <w:sz w:val="22"/>
          <w:szCs w:val="22"/>
        </w:rPr>
        <w:t>Interview</w:t>
      </w:r>
      <w:r w:rsidRPr="00FC7DA7">
        <w:rPr>
          <w:rFonts w:ascii="Sentinel Book" w:hAnsi="Sentinel Book"/>
          <w:sz w:val="22"/>
          <w:szCs w:val="22"/>
        </w:rPr>
        <w:t xml:space="preserve">: </w:t>
      </w:r>
      <w:r w:rsidRPr="00FC7DA7">
        <w:rPr>
          <w:rFonts w:ascii="Sentinel Book" w:hAnsi="Sentinel Book"/>
          <w:sz w:val="22"/>
        </w:rPr>
        <w:t>Review interview best practices on how students can stand out as a candidate and rock</w:t>
      </w:r>
      <w:r w:rsidR="00BC6295">
        <w:rPr>
          <w:rFonts w:ascii="Sentinel Book" w:hAnsi="Sentinel Book"/>
          <w:sz w:val="22"/>
        </w:rPr>
        <w:t xml:space="preserve"> the interview. Conduct a mock</w:t>
      </w:r>
      <w:r w:rsidRPr="00FC7DA7">
        <w:rPr>
          <w:rFonts w:ascii="Sentinel Book" w:hAnsi="Sentinel Book"/>
          <w:sz w:val="22"/>
        </w:rPr>
        <w:t xml:space="preserve"> interview to refine interview skills.</w:t>
      </w:r>
    </w:p>
    <w:p w:rsidR="00FC7DA7" w:rsidRPr="00FC7DA7" w:rsidRDefault="00FC7DA7" w:rsidP="00464156">
      <w:pPr>
        <w:pStyle w:val="ListParagraph"/>
        <w:numPr>
          <w:ilvl w:val="0"/>
          <w:numId w:val="22"/>
        </w:numPr>
        <w:spacing w:after="120" w:line="360" w:lineRule="auto"/>
        <w:rPr>
          <w:rFonts w:ascii="Sentinel Book" w:hAnsi="Sentinel Book"/>
          <w:sz w:val="22"/>
        </w:rPr>
      </w:pPr>
      <w:r w:rsidRPr="00872CB1">
        <w:rPr>
          <w:rFonts w:ascii="Sentinel Bold" w:hAnsi="Sentinel Bold"/>
          <w:sz w:val="22"/>
          <w:szCs w:val="22"/>
        </w:rPr>
        <w:t>Insider Scoop</w:t>
      </w:r>
      <w:r w:rsidRPr="00FC7DA7">
        <w:rPr>
          <w:rFonts w:ascii="Sentinel Book" w:hAnsi="Sentinel Book"/>
          <w:sz w:val="22"/>
          <w:szCs w:val="22"/>
        </w:rPr>
        <w:t xml:space="preserve">: </w:t>
      </w:r>
      <w:r w:rsidRPr="00FC7DA7">
        <w:rPr>
          <w:rFonts w:ascii="Sentinel Book" w:hAnsi="Sentinel Book"/>
          <w:sz w:val="22"/>
        </w:rPr>
        <w:t>Also known as an Informational Interview, the Insider Scoop session allows for</w:t>
      </w:r>
      <w:r w:rsidR="001C6D2D">
        <w:rPr>
          <w:rFonts w:ascii="Sentinel Book" w:hAnsi="Sentinel Book"/>
          <w:sz w:val="22"/>
        </w:rPr>
        <w:t xml:space="preserve"> the student</w:t>
      </w:r>
      <w:r w:rsidRPr="00FC7DA7">
        <w:rPr>
          <w:rFonts w:ascii="Sentinel Book" w:hAnsi="Sentinel Book"/>
          <w:sz w:val="22"/>
        </w:rPr>
        <w:t xml:space="preserve"> to </w:t>
      </w:r>
      <w:r w:rsidR="001C6D2D">
        <w:rPr>
          <w:rFonts w:ascii="Sentinel Book" w:hAnsi="Sentinel Book"/>
          <w:sz w:val="22"/>
        </w:rPr>
        <w:t>ask relevant questions</w:t>
      </w:r>
      <w:r w:rsidRPr="00FC7DA7">
        <w:rPr>
          <w:rFonts w:ascii="Sentinel Book" w:hAnsi="Sentinel Book"/>
          <w:sz w:val="22"/>
        </w:rPr>
        <w:t xml:space="preserve"> about a typical career path, development and preparation for a specific industry. </w:t>
      </w:r>
    </w:p>
    <w:p w:rsidR="00FC7DA7" w:rsidRPr="00FC7DA7" w:rsidRDefault="00FC7DA7" w:rsidP="00464156">
      <w:pPr>
        <w:pStyle w:val="ListParagraph"/>
        <w:numPr>
          <w:ilvl w:val="0"/>
          <w:numId w:val="22"/>
        </w:numPr>
        <w:spacing w:line="360" w:lineRule="auto"/>
        <w:rPr>
          <w:rFonts w:ascii="Sentinel Book" w:hAnsi="Sentinel Book"/>
          <w:sz w:val="22"/>
        </w:rPr>
      </w:pPr>
      <w:r w:rsidRPr="00872CB1">
        <w:rPr>
          <w:rFonts w:ascii="Sentinel Bold" w:hAnsi="Sentinel Bold"/>
          <w:sz w:val="22"/>
          <w:szCs w:val="22"/>
        </w:rPr>
        <w:t>Internship</w:t>
      </w:r>
      <w:r w:rsidRPr="00FC7DA7">
        <w:rPr>
          <w:rFonts w:ascii="Sentinel Book" w:hAnsi="Sentinel Book"/>
          <w:sz w:val="22"/>
          <w:szCs w:val="22"/>
        </w:rPr>
        <w:t>:</w:t>
      </w:r>
      <w:r w:rsidRPr="00FC7DA7">
        <w:rPr>
          <w:rFonts w:ascii="Sentinel Book" w:hAnsi="Sentinel Book"/>
          <w:sz w:val="22"/>
        </w:rPr>
        <w:t xml:space="preserve"> Create a </w:t>
      </w:r>
      <w:r w:rsidR="00BC6295">
        <w:rPr>
          <w:rFonts w:ascii="Sentinel Book" w:hAnsi="Sentinel Book"/>
          <w:sz w:val="22"/>
        </w:rPr>
        <w:t>polished</w:t>
      </w:r>
      <w:r w:rsidRPr="00FC7DA7">
        <w:rPr>
          <w:rFonts w:ascii="Sentinel Book" w:hAnsi="Sentinel Book"/>
          <w:sz w:val="22"/>
        </w:rPr>
        <w:t xml:space="preserve"> Cover Letter</w:t>
      </w:r>
      <w:r w:rsidR="00BC6295">
        <w:rPr>
          <w:rFonts w:ascii="Sentinel Book" w:hAnsi="Sentinel Book"/>
          <w:sz w:val="22"/>
        </w:rPr>
        <w:t xml:space="preserve"> draft</w:t>
      </w:r>
      <w:r w:rsidRPr="00FC7DA7">
        <w:rPr>
          <w:rFonts w:ascii="Sentinel Book" w:hAnsi="Sentinel Book"/>
          <w:sz w:val="22"/>
        </w:rPr>
        <w:t>, review internship and job search best practices, and speak about tips on how to be a successful intern.</w:t>
      </w:r>
    </w:p>
    <w:p w:rsidR="00872CB1" w:rsidRPr="00872CB1" w:rsidRDefault="00872CB1" w:rsidP="00464156">
      <w:pPr>
        <w:pStyle w:val="ListParagraph"/>
        <w:numPr>
          <w:ilvl w:val="0"/>
          <w:numId w:val="22"/>
        </w:numPr>
        <w:spacing w:after="120" w:line="360" w:lineRule="auto"/>
        <w:rPr>
          <w:rFonts w:ascii="Sentinel Book" w:hAnsi="Sentinel Book"/>
          <w:sz w:val="22"/>
        </w:rPr>
      </w:pPr>
      <w:r w:rsidRPr="00872CB1">
        <w:rPr>
          <w:rFonts w:ascii="Sentinel Bold" w:hAnsi="Sentinel Bold"/>
          <w:sz w:val="22"/>
          <w:szCs w:val="22"/>
        </w:rPr>
        <w:t>Office Visit</w:t>
      </w:r>
      <w:r w:rsidRPr="00872CB1">
        <w:rPr>
          <w:rFonts w:ascii="Sentinel Book" w:hAnsi="Sentinel Book"/>
          <w:sz w:val="22"/>
          <w:szCs w:val="22"/>
        </w:rPr>
        <w:t xml:space="preserve">: </w:t>
      </w:r>
      <w:r w:rsidRPr="00872CB1">
        <w:rPr>
          <w:rFonts w:ascii="Sentinel Book" w:hAnsi="Sentinel Book"/>
          <w:sz w:val="22"/>
        </w:rPr>
        <w:t>Student visits Career Coach in a professional setting: at the place of work or a company event.</w:t>
      </w:r>
      <w:r w:rsidR="001C6D2D">
        <w:rPr>
          <w:rFonts w:ascii="Sentinel Book" w:hAnsi="Sentinel Book"/>
          <w:sz w:val="22"/>
        </w:rPr>
        <w:t xml:space="preserve"> Ideally, the student will meet other professionals within the company.</w:t>
      </w:r>
    </w:p>
    <w:p w:rsidR="007E42CB" w:rsidRDefault="007E42CB" w:rsidP="00464156">
      <w:pPr>
        <w:pStyle w:val="Heading2"/>
        <w:spacing w:line="360" w:lineRule="auto"/>
        <w:rPr>
          <w:rFonts w:ascii="Sentinel Bold" w:hAnsi="Sentinel Bold"/>
          <w:b w:val="0"/>
        </w:rPr>
      </w:pPr>
      <w:r>
        <w:rPr>
          <w:rFonts w:ascii="Sentinel Bold" w:hAnsi="Sentinel Bold"/>
          <w:b w:val="0"/>
        </w:rPr>
        <w:t>Program Timeline</w:t>
      </w:r>
    </w:p>
    <w:p w:rsidR="007E42CB" w:rsidRPr="00672834" w:rsidRDefault="001F03E5" w:rsidP="00464156">
      <w:pPr>
        <w:spacing w:after="0" w:line="360" w:lineRule="auto"/>
        <w:rPr>
          <w:rFonts w:ascii="Sentinel Book" w:hAnsi="Sentinel Book"/>
          <w:sz w:val="22"/>
        </w:rPr>
      </w:pPr>
      <w:r w:rsidRPr="001F03E5">
        <w:rPr>
          <w:rFonts w:ascii="Sentinel Book" w:hAnsi="Sentinel Book"/>
          <w:sz w:val="22"/>
          <w:highlight w:val="yellow"/>
        </w:rPr>
        <w:t>December-January</w:t>
      </w:r>
      <w:r w:rsidR="007E42CB" w:rsidRPr="00672834">
        <w:rPr>
          <w:rFonts w:ascii="Sentinel Book" w:hAnsi="Sentinel Book"/>
          <w:sz w:val="22"/>
        </w:rPr>
        <w:t xml:space="preserve"> </w:t>
      </w:r>
      <w:r w:rsidR="00672834">
        <w:rPr>
          <w:rFonts w:ascii="Sentinel Book" w:hAnsi="Sentinel Book"/>
          <w:sz w:val="22"/>
        </w:rPr>
        <w:tab/>
        <w:t>Student</w:t>
      </w:r>
      <w:r w:rsidR="007E42CB" w:rsidRPr="00672834">
        <w:rPr>
          <w:rFonts w:ascii="Sentinel Book" w:hAnsi="Sentinel Book"/>
          <w:sz w:val="22"/>
        </w:rPr>
        <w:t xml:space="preserve"> registration</w:t>
      </w:r>
    </w:p>
    <w:p w:rsidR="007E42CB" w:rsidRDefault="001F03E5" w:rsidP="00464156">
      <w:pPr>
        <w:spacing w:after="0" w:line="360" w:lineRule="auto"/>
        <w:rPr>
          <w:rFonts w:ascii="Sentinel Book" w:hAnsi="Sentinel Book"/>
          <w:sz w:val="22"/>
        </w:rPr>
      </w:pPr>
      <w:r w:rsidRPr="001F03E5">
        <w:rPr>
          <w:rFonts w:ascii="Sentinel Book" w:hAnsi="Sentinel Book"/>
          <w:sz w:val="22"/>
          <w:highlight w:val="yellow"/>
        </w:rPr>
        <w:t>February 2 - 13</w:t>
      </w:r>
      <w:r w:rsidR="00672834">
        <w:rPr>
          <w:rFonts w:ascii="Sentinel Book" w:hAnsi="Sentinel Book"/>
          <w:sz w:val="22"/>
        </w:rPr>
        <w:tab/>
      </w:r>
      <w:r>
        <w:rPr>
          <w:rFonts w:ascii="Sentinel Book" w:hAnsi="Sentinel Book"/>
          <w:sz w:val="22"/>
        </w:rPr>
        <w:tab/>
      </w:r>
      <w:r w:rsidR="007E42CB" w:rsidRPr="00672834">
        <w:rPr>
          <w:rFonts w:ascii="Sentinel Book" w:hAnsi="Sentinel Book"/>
          <w:sz w:val="22"/>
        </w:rPr>
        <w:t xml:space="preserve">Career Coach </w:t>
      </w:r>
      <w:r w:rsidR="008D5107">
        <w:rPr>
          <w:rFonts w:ascii="Sentinel Book" w:hAnsi="Sentinel Book"/>
          <w:sz w:val="22"/>
        </w:rPr>
        <w:t>r</w:t>
      </w:r>
      <w:r w:rsidR="008D5107" w:rsidRPr="00672834">
        <w:rPr>
          <w:rFonts w:ascii="Sentinel Book" w:hAnsi="Sentinel Book"/>
          <w:sz w:val="22"/>
        </w:rPr>
        <w:t>egistration</w:t>
      </w:r>
    </w:p>
    <w:p w:rsidR="00672834" w:rsidRDefault="001F03E5" w:rsidP="00464156">
      <w:pPr>
        <w:spacing w:after="0" w:line="360" w:lineRule="auto"/>
        <w:rPr>
          <w:rFonts w:ascii="Sentinel Book" w:hAnsi="Sentinel Book"/>
          <w:sz w:val="22"/>
        </w:rPr>
      </w:pPr>
      <w:r>
        <w:rPr>
          <w:rFonts w:ascii="Sentinel Book" w:hAnsi="Sentinel Book"/>
          <w:sz w:val="22"/>
          <w:highlight w:val="yellow"/>
        </w:rPr>
        <w:t>February</w:t>
      </w:r>
      <w:r w:rsidR="00672834" w:rsidRPr="00BE0A27">
        <w:rPr>
          <w:rFonts w:ascii="Sentinel Book" w:hAnsi="Sentinel Book"/>
          <w:sz w:val="22"/>
          <w:highlight w:val="yellow"/>
        </w:rPr>
        <w:t xml:space="preserve"> 16- 2</w:t>
      </w:r>
      <w:r w:rsidRPr="001F03E5">
        <w:rPr>
          <w:rFonts w:ascii="Sentinel Book" w:hAnsi="Sentinel Book"/>
          <w:sz w:val="22"/>
          <w:highlight w:val="yellow"/>
        </w:rPr>
        <w:t>8</w:t>
      </w:r>
      <w:r w:rsidR="00672834">
        <w:rPr>
          <w:rFonts w:ascii="Sentinel Book" w:hAnsi="Sentinel Book"/>
          <w:sz w:val="22"/>
        </w:rPr>
        <w:t xml:space="preserve"> </w:t>
      </w:r>
      <w:r w:rsidR="00672834">
        <w:rPr>
          <w:rFonts w:ascii="Sentinel Book" w:hAnsi="Sentinel Book"/>
          <w:sz w:val="22"/>
        </w:rPr>
        <w:tab/>
        <w:t xml:space="preserve">Career Coach Orientation and </w:t>
      </w:r>
      <w:r w:rsidR="00547C73">
        <w:rPr>
          <w:rFonts w:ascii="Sentinel Book" w:hAnsi="Sentinel Book"/>
          <w:sz w:val="22"/>
        </w:rPr>
        <w:t>student</w:t>
      </w:r>
      <w:r w:rsidR="00672834">
        <w:rPr>
          <w:rFonts w:ascii="Sentinel Book" w:hAnsi="Sentinel Book"/>
          <w:sz w:val="22"/>
        </w:rPr>
        <w:t xml:space="preserve"> training</w:t>
      </w:r>
      <w:r w:rsidR="004B026E">
        <w:rPr>
          <w:rFonts w:ascii="Sentinel Book" w:hAnsi="Sentinel Book"/>
          <w:sz w:val="22"/>
        </w:rPr>
        <w:t>; Introduction c</w:t>
      </w:r>
      <w:r w:rsidR="00547C73">
        <w:rPr>
          <w:rFonts w:ascii="Sentinel Book" w:hAnsi="Sentinel Book"/>
          <w:sz w:val="22"/>
        </w:rPr>
        <w:t xml:space="preserve">alls </w:t>
      </w:r>
    </w:p>
    <w:p w:rsidR="00547C73" w:rsidRDefault="005D125B" w:rsidP="00464156">
      <w:pPr>
        <w:spacing w:after="0" w:line="360" w:lineRule="auto"/>
        <w:rPr>
          <w:rFonts w:ascii="Sentinel Book" w:hAnsi="Sentinel Book"/>
          <w:sz w:val="22"/>
        </w:rPr>
      </w:pPr>
      <w:r w:rsidRPr="005D125B">
        <w:rPr>
          <w:rFonts w:ascii="Sentinel Book" w:hAnsi="Sentinel Book"/>
          <w:sz w:val="22"/>
          <w:highlight w:val="yellow"/>
        </w:rPr>
        <w:t>March</w:t>
      </w:r>
      <w:r>
        <w:rPr>
          <w:rFonts w:ascii="Sentinel Book" w:hAnsi="Sentinel Book"/>
          <w:sz w:val="22"/>
        </w:rPr>
        <w:t xml:space="preserve"> </w:t>
      </w:r>
      <w:r>
        <w:rPr>
          <w:rFonts w:ascii="Sentinel Book" w:hAnsi="Sentinel Book"/>
          <w:sz w:val="22"/>
        </w:rPr>
        <w:tab/>
      </w:r>
      <w:r w:rsidR="00547C73">
        <w:rPr>
          <w:rFonts w:ascii="Sentinel Book" w:hAnsi="Sentinel Book"/>
          <w:sz w:val="22"/>
        </w:rPr>
        <w:tab/>
      </w:r>
      <w:r>
        <w:rPr>
          <w:rFonts w:ascii="Sentinel Book" w:hAnsi="Sentinel Book"/>
          <w:sz w:val="22"/>
        </w:rPr>
        <w:tab/>
      </w:r>
      <w:r w:rsidR="00547C73">
        <w:rPr>
          <w:rFonts w:ascii="Sentinel Book" w:hAnsi="Sentinel Book"/>
          <w:sz w:val="22"/>
        </w:rPr>
        <w:t xml:space="preserve">Career Coaches and students </w:t>
      </w:r>
      <w:r w:rsidR="0096079F">
        <w:rPr>
          <w:rFonts w:ascii="Sentinel Book" w:hAnsi="Sentinel Book"/>
          <w:sz w:val="22"/>
        </w:rPr>
        <w:t>collaborate</w:t>
      </w:r>
      <w:r w:rsidR="00547C73">
        <w:rPr>
          <w:rFonts w:ascii="Sentinel Book" w:hAnsi="Sentinel Book"/>
          <w:sz w:val="22"/>
        </w:rPr>
        <w:t xml:space="preserve"> together to meet professional goals</w:t>
      </w:r>
    </w:p>
    <w:p w:rsidR="00717CE3" w:rsidRDefault="005D125B" w:rsidP="006553D4">
      <w:pPr>
        <w:spacing w:after="0" w:line="360" w:lineRule="auto"/>
        <w:rPr>
          <w:rFonts w:ascii="Sentinel Book" w:hAnsi="Sentinel Book"/>
          <w:sz w:val="22"/>
        </w:rPr>
      </w:pPr>
      <w:r>
        <w:rPr>
          <w:rFonts w:ascii="Sentinel Book" w:hAnsi="Sentinel Book"/>
          <w:sz w:val="22"/>
          <w:highlight w:val="yellow"/>
        </w:rPr>
        <w:t>June</w:t>
      </w:r>
      <w:r w:rsidR="00547C73" w:rsidRPr="00BE0A27">
        <w:rPr>
          <w:rFonts w:ascii="Sentinel Book" w:hAnsi="Sentinel Book"/>
          <w:sz w:val="22"/>
          <w:highlight w:val="yellow"/>
        </w:rPr>
        <w:t xml:space="preserve"> 30</w:t>
      </w:r>
      <w:r w:rsidR="00547C73">
        <w:rPr>
          <w:rFonts w:ascii="Sentinel Book" w:hAnsi="Sentinel Book"/>
          <w:sz w:val="22"/>
        </w:rPr>
        <w:tab/>
      </w:r>
      <w:r>
        <w:rPr>
          <w:rFonts w:ascii="Sentinel Book" w:hAnsi="Sentinel Book"/>
          <w:sz w:val="22"/>
        </w:rPr>
        <w:tab/>
      </w:r>
      <w:r w:rsidR="00547C73">
        <w:rPr>
          <w:rFonts w:ascii="Sentinel Book" w:hAnsi="Sentinel Book"/>
          <w:sz w:val="22"/>
        </w:rPr>
        <w:t>Program concludes</w:t>
      </w:r>
      <w:r w:rsidR="004B026E">
        <w:rPr>
          <w:rFonts w:ascii="Sentinel Book" w:hAnsi="Sentinel Book"/>
          <w:sz w:val="22"/>
        </w:rPr>
        <w:t xml:space="preserve">; </w:t>
      </w:r>
      <w:r w:rsidR="00547C73">
        <w:rPr>
          <w:rFonts w:ascii="Sentinel Book" w:hAnsi="Sentinel Book"/>
          <w:sz w:val="22"/>
        </w:rPr>
        <w:t xml:space="preserve">Complete </w:t>
      </w:r>
      <w:r w:rsidR="004B026E">
        <w:rPr>
          <w:rFonts w:ascii="Sentinel Book" w:hAnsi="Sentinel Book"/>
          <w:sz w:val="22"/>
        </w:rPr>
        <w:t>feedback survey</w:t>
      </w:r>
    </w:p>
    <w:p w:rsidR="001F03E5" w:rsidRDefault="001F03E5" w:rsidP="006553D4">
      <w:pPr>
        <w:spacing w:after="0" w:line="360" w:lineRule="auto"/>
        <w:rPr>
          <w:rFonts w:ascii="Sentinel Book" w:hAnsi="Sentinel Book"/>
          <w:sz w:val="22"/>
        </w:rPr>
      </w:pPr>
    </w:p>
    <w:p w:rsidR="001F03E5" w:rsidRPr="006553D4" w:rsidRDefault="001F03E5" w:rsidP="006553D4">
      <w:pPr>
        <w:spacing w:after="0" w:line="360" w:lineRule="auto"/>
        <w:rPr>
          <w:rFonts w:ascii="Sentinel Book" w:hAnsi="Sentinel Book"/>
          <w:sz w:val="22"/>
        </w:rPr>
      </w:pPr>
    </w:p>
    <w:p w:rsidR="00282956" w:rsidRPr="00751DDC" w:rsidRDefault="00DF1BC9" w:rsidP="00464156">
      <w:pPr>
        <w:pStyle w:val="Heading1"/>
        <w:spacing w:line="360" w:lineRule="auto"/>
        <w:rPr>
          <w:rFonts w:ascii="Tungsten Light" w:hAnsi="Tungsten Light"/>
          <w:sz w:val="52"/>
        </w:rPr>
      </w:pPr>
      <w:bookmarkStart w:id="3" w:name="_Toc340506956"/>
      <w:r>
        <w:rPr>
          <w:rFonts w:ascii="Tungsten Light" w:hAnsi="Tungsten Light"/>
          <w:noProof/>
          <w:lang w:eastAsia="en-US"/>
        </w:rPr>
        <w:drawing>
          <wp:inline distT="0" distB="0" distL="0" distR="0" wp14:anchorId="168D5FDA" wp14:editId="48A2E664">
            <wp:extent cx="562788" cy="485775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urel Wreath Black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518" cy="496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494D" w:rsidRPr="00751DDC">
        <w:rPr>
          <w:rFonts w:ascii="Tungsten Light" w:hAnsi="Tungsten Light"/>
          <w:sz w:val="52"/>
        </w:rPr>
        <w:t xml:space="preserve">Description of </w:t>
      </w:r>
      <w:bookmarkEnd w:id="3"/>
      <w:r w:rsidR="00220769">
        <w:rPr>
          <w:rFonts w:ascii="Tungsten Light" w:hAnsi="Tungsten Light"/>
          <w:sz w:val="52"/>
        </w:rPr>
        <w:t>Collaborations</w:t>
      </w:r>
    </w:p>
    <w:p w:rsidR="00282956" w:rsidRPr="00D713BD" w:rsidRDefault="002142CF" w:rsidP="00464156">
      <w:pPr>
        <w:pStyle w:val="Heading2"/>
        <w:spacing w:line="360" w:lineRule="auto"/>
        <w:rPr>
          <w:rFonts w:ascii="Sentinel Bold" w:hAnsi="Sentinel Bold"/>
          <w:b w:val="0"/>
        </w:rPr>
      </w:pPr>
      <w:r w:rsidRPr="00D713BD">
        <w:rPr>
          <w:rFonts w:ascii="Sentinel Bold" w:hAnsi="Sentinel Bold"/>
          <w:b w:val="0"/>
        </w:rPr>
        <w:t>Resume &amp; LinkedIn Account</w:t>
      </w:r>
    </w:p>
    <w:p w:rsidR="00BC6295" w:rsidRDefault="00BC6295" w:rsidP="00464156">
      <w:pPr>
        <w:spacing w:after="120" w:line="360" w:lineRule="auto"/>
        <w:rPr>
          <w:rFonts w:ascii="Sentinel Book" w:hAnsi="Sentinel Book"/>
          <w:sz w:val="22"/>
          <w:szCs w:val="22"/>
        </w:rPr>
      </w:pPr>
      <w:r>
        <w:rPr>
          <w:rFonts w:ascii="Sentinel Book" w:hAnsi="Sentinel Book"/>
          <w:sz w:val="22"/>
          <w:szCs w:val="22"/>
        </w:rPr>
        <w:t>Create or review</w:t>
      </w:r>
      <w:r w:rsidR="00BD383B">
        <w:rPr>
          <w:rFonts w:ascii="Sentinel Book" w:hAnsi="Sentinel Book"/>
          <w:sz w:val="22"/>
          <w:szCs w:val="22"/>
        </w:rPr>
        <w:t xml:space="preserve"> the</w:t>
      </w:r>
      <w:r>
        <w:rPr>
          <w:rFonts w:ascii="Sentinel Book" w:hAnsi="Sentinel Book"/>
          <w:sz w:val="22"/>
          <w:szCs w:val="22"/>
        </w:rPr>
        <w:t xml:space="preserve"> student’s R</w:t>
      </w:r>
      <w:r w:rsidRPr="00FC7DA7">
        <w:rPr>
          <w:rFonts w:ascii="Sentinel Book" w:hAnsi="Sentinel Book"/>
          <w:sz w:val="22"/>
          <w:szCs w:val="22"/>
        </w:rPr>
        <w:t>esume and LinkedIn profile account.</w:t>
      </w:r>
    </w:p>
    <w:p w:rsidR="00282956" w:rsidRPr="00386E7A" w:rsidRDefault="002142CF" w:rsidP="00464156">
      <w:pPr>
        <w:spacing w:after="120" w:line="360" w:lineRule="auto"/>
        <w:rPr>
          <w:rFonts w:ascii="Sentinel Book" w:hAnsi="Sentinel Book"/>
          <w:sz w:val="22"/>
          <w:u w:val="single"/>
        </w:rPr>
      </w:pPr>
      <w:r w:rsidRPr="00386E7A">
        <w:rPr>
          <w:rFonts w:ascii="Sentinel Book" w:hAnsi="Sentinel Book"/>
          <w:sz w:val="22"/>
          <w:u w:val="single"/>
        </w:rPr>
        <w:t>Sample Structure of the Session</w:t>
      </w:r>
    </w:p>
    <w:p w:rsidR="002142CF" w:rsidRPr="00386E7A" w:rsidRDefault="002142CF" w:rsidP="00464156">
      <w:pPr>
        <w:pStyle w:val="ListParagraph"/>
        <w:numPr>
          <w:ilvl w:val="0"/>
          <w:numId w:val="5"/>
        </w:numPr>
        <w:spacing w:after="120" w:line="360" w:lineRule="auto"/>
        <w:rPr>
          <w:rFonts w:ascii="Sentinel Book" w:hAnsi="Sentinel Book"/>
          <w:sz w:val="22"/>
        </w:rPr>
      </w:pPr>
      <w:r w:rsidRPr="00BC6295">
        <w:rPr>
          <w:rFonts w:ascii="Sentinel Bold" w:hAnsi="Sentinel Bold"/>
          <w:sz w:val="22"/>
        </w:rPr>
        <w:t>Before</w:t>
      </w:r>
      <w:r w:rsidRPr="00386E7A">
        <w:rPr>
          <w:rFonts w:ascii="Sentinel Book" w:hAnsi="Sentinel Book"/>
          <w:sz w:val="22"/>
        </w:rPr>
        <w:t>: Student wil</w:t>
      </w:r>
      <w:r w:rsidR="00845093">
        <w:rPr>
          <w:rFonts w:ascii="Sentinel Book" w:hAnsi="Sentinel Book"/>
          <w:sz w:val="22"/>
        </w:rPr>
        <w:t>l email Career Coach a copy of r</w:t>
      </w:r>
      <w:r w:rsidRPr="00386E7A">
        <w:rPr>
          <w:rFonts w:ascii="Sentinel Book" w:hAnsi="Sentinel Book"/>
          <w:sz w:val="22"/>
        </w:rPr>
        <w:t>esume for review.</w:t>
      </w:r>
      <w:r w:rsidR="002728BD" w:rsidRPr="00386E7A">
        <w:rPr>
          <w:rFonts w:ascii="Sentinel Book" w:hAnsi="Sentinel Book"/>
          <w:sz w:val="22"/>
        </w:rPr>
        <w:t xml:space="preserve"> Student will create a LinkedIn Account and send link to Career Coach for review.</w:t>
      </w:r>
    </w:p>
    <w:p w:rsidR="002142CF" w:rsidRPr="00386E7A" w:rsidRDefault="002142CF" w:rsidP="00464156">
      <w:pPr>
        <w:pStyle w:val="ListParagraph"/>
        <w:numPr>
          <w:ilvl w:val="0"/>
          <w:numId w:val="5"/>
        </w:numPr>
        <w:spacing w:after="120" w:line="360" w:lineRule="auto"/>
        <w:rPr>
          <w:rFonts w:ascii="Sentinel Book" w:hAnsi="Sentinel Book"/>
          <w:sz w:val="22"/>
        </w:rPr>
      </w:pPr>
      <w:r w:rsidRPr="00BC6295">
        <w:rPr>
          <w:rFonts w:ascii="Sentinel Bold" w:hAnsi="Sentinel Bold"/>
          <w:sz w:val="22"/>
        </w:rPr>
        <w:t>During</w:t>
      </w:r>
      <w:r w:rsidRPr="00386E7A">
        <w:rPr>
          <w:rFonts w:ascii="Sentinel Book" w:hAnsi="Sentinel Book"/>
          <w:sz w:val="22"/>
        </w:rPr>
        <w:t>:</w:t>
      </w:r>
      <w:r w:rsidR="002728BD" w:rsidRPr="00386E7A">
        <w:rPr>
          <w:rFonts w:ascii="Sentinel Book" w:hAnsi="Sentinel Book"/>
          <w:sz w:val="22"/>
        </w:rPr>
        <w:t xml:space="preserve"> Career Coach will provide constructive feedback for </w:t>
      </w:r>
      <w:r w:rsidR="00BD383B">
        <w:rPr>
          <w:rFonts w:ascii="Sentinel Book" w:hAnsi="Sentinel Book"/>
          <w:sz w:val="22"/>
        </w:rPr>
        <w:t xml:space="preserve">the </w:t>
      </w:r>
      <w:r w:rsidR="002728BD" w:rsidRPr="00386E7A">
        <w:rPr>
          <w:rFonts w:ascii="Sentinel Book" w:hAnsi="Sentinel Book"/>
          <w:sz w:val="22"/>
        </w:rPr>
        <w:t>student’s resume (format, word choice, and overall appearance) and</w:t>
      </w:r>
      <w:r w:rsidR="00845093">
        <w:rPr>
          <w:rFonts w:ascii="Sentinel Book" w:hAnsi="Sentinel Book"/>
          <w:sz w:val="22"/>
        </w:rPr>
        <w:t xml:space="preserve"> </w:t>
      </w:r>
      <w:r w:rsidR="00D003E9">
        <w:rPr>
          <w:rFonts w:ascii="Sentinel Book" w:hAnsi="Sentinel Book"/>
          <w:sz w:val="22"/>
        </w:rPr>
        <w:t xml:space="preserve">offer </w:t>
      </w:r>
      <w:r w:rsidR="00731D20">
        <w:rPr>
          <w:rFonts w:ascii="Sentinel Book" w:hAnsi="Sentinel Book"/>
          <w:sz w:val="22"/>
        </w:rPr>
        <w:t>suggestions for</w:t>
      </w:r>
      <w:r w:rsidR="002728BD" w:rsidRPr="00386E7A">
        <w:rPr>
          <w:rFonts w:ascii="Sentinel Book" w:hAnsi="Sentinel Book"/>
          <w:sz w:val="22"/>
        </w:rPr>
        <w:t xml:space="preserve"> student’s LinkedIn account.</w:t>
      </w:r>
    </w:p>
    <w:p w:rsidR="002142CF" w:rsidRPr="00386E7A" w:rsidRDefault="002142CF" w:rsidP="00464156">
      <w:pPr>
        <w:pStyle w:val="ListParagraph"/>
        <w:numPr>
          <w:ilvl w:val="0"/>
          <w:numId w:val="5"/>
        </w:numPr>
        <w:spacing w:after="120" w:line="360" w:lineRule="auto"/>
        <w:rPr>
          <w:rFonts w:ascii="Sentinel Book" w:hAnsi="Sentinel Book"/>
          <w:sz w:val="22"/>
        </w:rPr>
      </w:pPr>
      <w:r w:rsidRPr="00BC6295">
        <w:rPr>
          <w:rFonts w:ascii="Sentinel Bold" w:hAnsi="Sentinel Bold"/>
          <w:sz w:val="22"/>
        </w:rPr>
        <w:t>After</w:t>
      </w:r>
      <w:r w:rsidRPr="00386E7A">
        <w:rPr>
          <w:rFonts w:ascii="Sentinel Book" w:hAnsi="Sentinel Book"/>
          <w:sz w:val="22"/>
        </w:rPr>
        <w:t>:</w:t>
      </w:r>
      <w:r w:rsidR="00386E7A">
        <w:rPr>
          <w:rFonts w:ascii="Sentinel Book" w:hAnsi="Sentinel Book"/>
          <w:sz w:val="22"/>
        </w:rPr>
        <w:t xml:space="preserve"> </w:t>
      </w:r>
      <w:r w:rsidR="0042416F">
        <w:rPr>
          <w:rFonts w:ascii="Sentinel Book" w:hAnsi="Sentinel Book"/>
          <w:sz w:val="22"/>
        </w:rPr>
        <w:t>Student and Ca</w:t>
      </w:r>
      <w:r w:rsidR="00845093">
        <w:rPr>
          <w:rFonts w:ascii="Sentinel Book" w:hAnsi="Sentinel Book"/>
          <w:sz w:val="22"/>
        </w:rPr>
        <w:t>reer Coach will decide on</w:t>
      </w:r>
      <w:r w:rsidR="00B2750F">
        <w:rPr>
          <w:rFonts w:ascii="Sentinel Book" w:hAnsi="Sentinel Book"/>
          <w:sz w:val="22"/>
        </w:rPr>
        <w:t xml:space="preserve"> the</w:t>
      </w:r>
      <w:r w:rsidR="00845093">
        <w:rPr>
          <w:rFonts w:ascii="Sentinel Book" w:hAnsi="Sentinel Book"/>
          <w:sz w:val="22"/>
        </w:rPr>
        <w:t xml:space="preserve"> next </w:t>
      </w:r>
      <w:r w:rsidR="0096079F">
        <w:rPr>
          <w:rFonts w:ascii="Sentinel Book" w:hAnsi="Sentinel Book"/>
          <w:sz w:val="22"/>
        </w:rPr>
        <w:t xml:space="preserve">collaboration </w:t>
      </w:r>
      <w:r w:rsidR="0042416F">
        <w:rPr>
          <w:rFonts w:ascii="Sentinel Book" w:hAnsi="Sentinel Book"/>
          <w:sz w:val="22"/>
        </w:rPr>
        <w:t xml:space="preserve">date and topic; both submit brief </w:t>
      </w:r>
      <w:r w:rsidR="0096079F">
        <w:rPr>
          <w:rFonts w:ascii="Sentinel Book" w:hAnsi="Sentinel Book"/>
          <w:sz w:val="22"/>
        </w:rPr>
        <w:t xml:space="preserve">collaboration </w:t>
      </w:r>
      <w:r w:rsidR="0042416F">
        <w:rPr>
          <w:rFonts w:ascii="Sentinel Book" w:hAnsi="Sentinel Book"/>
          <w:sz w:val="22"/>
        </w:rPr>
        <w:t xml:space="preserve">form. </w:t>
      </w:r>
      <w:r w:rsidR="00845093">
        <w:rPr>
          <w:rFonts w:ascii="Sentinel Book" w:hAnsi="Sentinel Book"/>
          <w:sz w:val="22"/>
        </w:rPr>
        <w:t xml:space="preserve">Student will receive </w:t>
      </w:r>
      <w:r w:rsidR="00386E7A">
        <w:rPr>
          <w:rFonts w:ascii="Sentinel Book" w:hAnsi="Sentinel Book"/>
          <w:sz w:val="22"/>
        </w:rPr>
        <w:t>suggestions and make appropriate adjustments to both the Resume and LinkedIn account</w:t>
      </w:r>
      <w:r w:rsidR="00742DB5">
        <w:rPr>
          <w:rFonts w:ascii="Sentinel Book" w:hAnsi="Sentinel Book"/>
          <w:sz w:val="22"/>
        </w:rPr>
        <w:t xml:space="preserve">. </w:t>
      </w:r>
      <w:r w:rsidR="009F607E" w:rsidRPr="009F607E">
        <w:rPr>
          <w:rFonts w:ascii="Sentinel Book" w:hAnsi="Sentinel Book"/>
          <w:sz w:val="22"/>
          <w:u w:val="single"/>
        </w:rPr>
        <w:t>Follow up</w:t>
      </w:r>
      <w:r w:rsidR="009F607E">
        <w:rPr>
          <w:rFonts w:ascii="Sentinel Book" w:hAnsi="Sentinel Book"/>
          <w:sz w:val="22"/>
        </w:rPr>
        <w:t xml:space="preserve">- </w:t>
      </w:r>
      <w:r w:rsidR="00742DB5">
        <w:rPr>
          <w:rFonts w:ascii="Sentinel Book" w:hAnsi="Sentinel Book"/>
          <w:sz w:val="22"/>
        </w:rPr>
        <w:t xml:space="preserve">Student will </w:t>
      </w:r>
      <w:r w:rsidR="0042416F">
        <w:rPr>
          <w:rFonts w:ascii="Sentinel Book" w:hAnsi="Sentinel Book"/>
          <w:sz w:val="22"/>
        </w:rPr>
        <w:t>email</w:t>
      </w:r>
      <w:r w:rsidR="00742DB5">
        <w:rPr>
          <w:rFonts w:ascii="Sentinel Book" w:hAnsi="Sentinel Book"/>
          <w:sz w:val="22"/>
        </w:rPr>
        <w:t xml:space="preserve"> updated copy</w:t>
      </w:r>
      <w:r w:rsidR="0042416F">
        <w:rPr>
          <w:rFonts w:ascii="Sentinel Book" w:hAnsi="Sentinel Book"/>
          <w:sz w:val="22"/>
        </w:rPr>
        <w:t xml:space="preserve"> of resume</w:t>
      </w:r>
      <w:r w:rsidR="00742DB5">
        <w:rPr>
          <w:rFonts w:ascii="Sentinel Book" w:hAnsi="Sentinel Book"/>
          <w:sz w:val="22"/>
        </w:rPr>
        <w:t xml:space="preserve"> for final review and present any lasting questions to the Career Coach.</w:t>
      </w:r>
    </w:p>
    <w:p w:rsidR="00234D29" w:rsidRPr="00234D29" w:rsidRDefault="00234D29" w:rsidP="00464156">
      <w:pPr>
        <w:spacing w:after="120" w:line="360" w:lineRule="auto"/>
        <w:rPr>
          <w:rFonts w:ascii="Sentinel Book" w:hAnsi="Sentinel Book"/>
          <w:sz w:val="22"/>
          <w:u w:val="single"/>
        </w:rPr>
      </w:pPr>
      <w:r>
        <w:rPr>
          <w:rFonts w:ascii="Sentinel Book" w:hAnsi="Sentinel Book"/>
          <w:sz w:val="22"/>
          <w:u w:val="single"/>
        </w:rPr>
        <w:t xml:space="preserve">Recommended </w:t>
      </w:r>
      <w:r w:rsidR="002D04E9">
        <w:rPr>
          <w:rFonts w:ascii="Sentinel Book" w:hAnsi="Sentinel Book"/>
          <w:sz w:val="22"/>
          <w:u w:val="single"/>
        </w:rPr>
        <w:t>m</w:t>
      </w:r>
      <w:r w:rsidR="002142CF" w:rsidRPr="006E15C8">
        <w:rPr>
          <w:rFonts w:ascii="Sentinel Book" w:hAnsi="Sentinel Book"/>
          <w:sz w:val="22"/>
          <w:u w:val="single"/>
        </w:rPr>
        <w:t>ethod</w:t>
      </w:r>
      <w:r>
        <w:rPr>
          <w:rFonts w:ascii="Sentinel Book" w:hAnsi="Sentinel Book"/>
          <w:sz w:val="22"/>
          <w:u w:val="single"/>
        </w:rPr>
        <w:t>:</w:t>
      </w:r>
      <w:r w:rsidRPr="00234D29">
        <w:rPr>
          <w:rFonts w:ascii="Sentinel Book" w:hAnsi="Sentinel Book"/>
          <w:sz w:val="22"/>
        </w:rPr>
        <w:t xml:space="preserve"> </w:t>
      </w:r>
      <w:r w:rsidR="00E269DC" w:rsidRPr="00234D29">
        <w:rPr>
          <w:rFonts w:ascii="Sentinel Book" w:hAnsi="Sentinel Book"/>
          <w:sz w:val="22"/>
        </w:rPr>
        <w:t>In person</w:t>
      </w:r>
    </w:p>
    <w:p w:rsidR="00234D29" w:rsidRPr="00234D29" w:rsidRDefault="00234D29" w:rsidP="00464156">
      <w:pPr>
        <w:spacing w:after="120" w:line="360" w:lineRule="auto"/>
        <w:rPr>
          <w:rFonts w:ascii="Sentinel Book" w:hAnsi="Sentinel Book"/>
          <w:sz w:val="22"/>
        </w:rPr>
      </w:pPr>
      <w:r w:rsidRPr="00234D29">
        <w:rPr>
          <w:rFonts w:ascii="Sentinel Book" w:hAnsi="Sentinel Book"/>
          <w:sz w:val="22"/>
          <w:u w:val="single"/>
        </w:rPr>
        <w:t>Time estimate</w:t>
      </w:r>
      <w:r>
        <w:rPr>
          <w:rFonts w:ascii="Sentinel Book" w:hAnsi="Sentinel Book"/>
          <w:sz w:val="22"/>
        </w:rPr>
        <w:t xml:space="preserve">: </w:t>
      </w:r>
      <w:r w:rsidR="00B2750F">
        <w:rPr>
          <w:rFonts w:ascii="Sentinel Book" w:hAnsi="Sentinel Book"/>
          <w:sz w:val="22"/>
        </w:rPr>
        <w:t>1 hour</w:t>
      </w:r>
    </w:p>
    <w:p w:rsidR="00234D29" w:rsidRDefault="00234D29" w:rsidP="00464156">
      <w:pPr>
        <w:spacing w:after="120" w:line="360" w:lineRule="auto"/>
        <w:rPr>
          <w:rFonts w:ascii="Sentinel Book" w:hAnsi="Sentinel Book"/>
          <w:sz w:val="22"/>
          <w:u w:val="single"/>
        </w:rPr>
      </w:pPr>
      <w:r>
        <w:rPr>
          <w:rFonts w:ascii="Sentinel Book" w:hAnsi="Sentinel Book"/>
          <w:sz w:val="22"/>
          <w:u w:val="single"/>
        </w:rPr>
        <w:t>Tips for Career Coach:</w:t>
      </w:r>
    </w:p>
    <w:p w:rsidR="000E7FCE" w:rsidRPr="000E7FCE" w:rsidRDefault="00234D29" w:rsidP="00464156">
      <w:pPr>
        <w:pStyle w:val="ListParagraph"/>
        <w:numPr>
          <w:ilvl w:val="0"/>
          <w:numId w:val="23"/>
        </w:numPr>
        <w:spacing w:after="120" w:line="360" w:lineRule="auto"/>
        <w:rPr>
          <w:rFonts w:ascii="Sentinel Book" w:hAnsi="Sentinel Book"/>
          <w:sz w:val="22"/>
        </w:rPr>
      </w:pPr>
      <w:r w:rsidRPr="00234D29">
        <w:rPr>
          <w:rFonts w:ascii="Sentinel Book" w:hAnsi="Sentinel Book"/>
          <w:sz w:val="22"/>
        </w:rPr>
        <w:t xml:space="preserve">The goal of this session is to provide an “expert eye” </w:t>
      </w:r>
      <w:r w:rsidR="003551E2">
        <w:rPr>
          <w:rFonts w:ascii="Sentinel Book" w:hAnsi="Sentinel Book"/>
          <w:sz w:val="22"/>
        </w:rPr>
        <w:t>while reviewing</w:t>
      </w:r>
      <w:r w:rsidRPr="00234D29">
        <w:rPr>
          <w:rFonts w:ascii="Sentinel Book" w:hAnsi="Sentinel Book"/>
          <w:sz w:val="22"/>
        </w:rPr>
        <w:t xml:space="preserve"> the </w:t>
      </w:r>
      <w:r w:rsidR="003551E2">
        <w:rPr>
          <w:rFonts w:ascii="Sentinel Book" w:hAnsi="Sentinel Book"/>
          <w:sz w:val="22"/>
        </w:rPr>
        <w:t xml:space="preserve">student’s </w:t>
      </w:r>
      <w:r w:rsidRPr="00234D29">
        <w:rPr>
          <w:rFonts w:ascii="Sentinel Book" w:hAnsi="Sentinel Book"/>
          <w:sz w:val="22"/>
        </w:rPr>
        <w:t>professional document</w:t>
      </w:r>
      <w:r w:rsidR="003551E2">
        <w:rPr>
          <w:rFonts w:ascii="Sentinel Book" w:hAnsi="Sentinel Book"/>
          <w:sz w:val="22"/>
        </w:rPr>
        <w:t>s</w:t>
      </w:r>
      <w:r w:rsidRPr="00234D29">
        <w:rPr>
          <w:rFonts w:ascii="Sentinel Book" w:hAnsi="Sentinel Book"/>
          <w:sz w:val="22"/>
        </w:rPr>
        <w:t xml:space="preserve">. Provide </w:t>
      </w:r>
      <w:r w:rsidR="00B2750F">
        <w:rPr>
          <w:rFonts w:ascii="Sentinel Book" w:hAnsi="Sentinel Book"/>
          <w:sz w:val="22"/>
        </w:rPr>
        <w:t xml:space="preserve">industry specific </w:t>
      </w:r>
      <w:r w:rsidRPr="00234D29">
        <w:rPr>
          <w:rFonts w:ascii="Sentinel Book" w:hAnsi="Sentinel Book"/>
          <w:sz w:val="22"/>
        </w:rPr>
        <w:t>suggestions based off of your industry</w:t>
      </w:r>
      <w:r w:rsidR="003A0578">
        <w:rPr>
          <w:rFonts w:ascii="Sentinel Book" w:hAnsi="Sentinel Book"/>
          <w:sz w:val="22"/>
        </w:rPr>
        <w:t xml:space="preserve"> </w:t>
      </w:r>
      <w:r w:rsidR="00B52BC6">
        <w:rPr>
          <w:rFonts w:ascii="Sentinel Book" w:hAnsi="Sentinel Book"/>
          <w:sz w:val="22"/>
        </w:rPr>
        <w:t xml:space="preserve">standards and </w:t>
      </w:r>
      <w:r w:rsidR="00B2750F">
        <w:rPr>
          <w:rFonts w:ascii="Sentinel Book" w:hAnsi="Sentinel Book"/>
          <w:sz w:val="22"/>
        </w:rPr>
        <w:t xml:space="preserve">trends. </w:t>
      </w:r>
      <w:r w:rsidR="00BD383B">
        <w:rPr>
          <w:rFonts w:ascii="Sentinel Book" w:hAnsi="Sentinel Book"/>
          <w:sz w:val="22"/>
        </w:rPr>
        <w:t>Suggest any</w:t>
      </w:r>
      <w:r w:rsidR="00B52BC6">
        <w:rPr>
          <w:rFonts w:ascii="Sentinel Book" w:hAnsi="Sentinel Book"/>
          <w:sz w:val="22"/>
        </w:rPr>
        <w:t xml:space="preserve"> relevant information</w:t>
      </w:r>
      <w:r w:rsidRPr="00234D29">
        <w:rPr>
          <w:rFonts w:ascii="Sentinel Book" w:hAnsi="Sentinel Book"/>
          <w:sz w:val="22"/>
        </w:rPr>
        <w:t xml:space="preserve"> </w:t>
      </w:r>
      <w:r w:rsidR="00B2750F">
        <w:rPr>
          <w:rFonts w:ascii="Sentinel Book" w:hAnsi="Sentinel Book"/>
          <w:sz w:val="22"/>
        </w:rPr>
        <w:t xml:space="preserve">onto the </w:t>
      </w:r>
      <w:r w:rsidR="00BD383B">
        <w:rPr>
          <w:rFonts w:ascii="Sentinel Book" w:hAnsi="Sentinel Book"/>
          <w:sz w:val="22"/>
        </w:rPr>
        <w:t xml:space="preserve">student’s </w:t>
      </w:r>
      <w:r w:rsidR="00B2750F">
        <w:rPr>
          <w:rFonts w:ascii="Sentinel Book" w:hAnsi="Sentinel Book"/>
          <w:sz w:val="22"/>
        </w:rPr>
        <w:t>R</w:t>
      </w:r>
      <w:r w:rsidRPr="00234D29">
        <w:rPr>
          <w:rFonts w:ascii="Sentinel Book" w:hAnsi="Sentinel Book"/>
          <w:sz w:val="22"/>
        </w:rPr>
        <w:t>esume</w:t>
      </w:r>
      <w:r w:rsidR="00B2750F">
        <w:rPr>
          <w:rFonts w:ascii="Sentinel Book" w:hAnsi="Sentinel Book"/>
          <w:sz w:val="22"/>
        </w:rPr>
        <w:t xml:space="preserve"> or LinkedIn account</w:t>
      </w:r>
      <w:r w:rsidRPr="00234D29">
        <w:rPr>
          <w:rFonts w:ascii="Sentinel Book" w:hAnsi="Sentinel Book"/>
          <w:sz w:val="22"/>
        </w:rPr>
        <w:t xml:space="preserve"> to </w:t>
      </w:r>
      <w:r w:rsidR="00866F29">
        <w:rPr>
          <w:rFonts w:ascii="Sentinel Book" w:hAnsi="Sentinel Book"/>
          <w:sz w:val="22"/>
        </w:rPr>
        <w:t xml:space="preserve">help the student </w:t>
      </w:r>
      <w:r w:rsidRPr="00234D29">
        <w:rPr>
          <w:rFonts w:ascii="Sentinel Book" w:hAnsi="Sentinel Book"/>
          <w:sz w:val="22"/>
        </w:rPr>
        <w:t>stand out</w:t>
      </w:r>
      <w:r w:rsidR="00866F29">
        <w:rPr>
          <w:rFonts w:ascii="Sentinel Book" w:hAnsi="Sentinel Book"/>
          <w:sz w:val="22"/>
        </w:rPr>
        <w:t xml:space="preserve"> as an applicant</w:t>
      </w:r>
      <w:r w:rsidR="00B52BC6">
        <w:rPr>
          <w:rFonts w:ascii="Sentinel Book" w:hAnsi="Sentinel Book"/>
          <w:sz w:val="22"/>
        </w:rPr>
        <w:t>.</w:t>
      </w:r>
    </w:p>
    <w:p w:rsidR="000E7FCE" w:rsidRPr="00B2750F" w:rsidRDefault="007F2FC9" w:rsidP="00464156">
      <w:pPr>
        <w:spacing w:after="120" w:line="360" w:lineRule="auto"/>
        <w:rPr>
          <w:rStyle w:val="Hyperlink"/>
          <w:rFonts w:ascii="Sentinel Book" w:hAnsi="Sentinel Book"/>
          <w:color w:val="0070C0"/>
          <w:sz w:val="22"/>
        </w:rPr>
      </w:pPr>
      <w:hyperlink r:id="rId17" w:history="1">
        <w:r w:rsidR="00DF5577" w:rsidRPr="00B2750F">
          <w:rPr>
            <w:rStyle w:val="Hyperlink"/>
            <w:rFonts w:ascii="Sentinel Book" w:hAnsi="Sentinel Book"/>
            <w:color w:val="0070C0"/>
            <w:sz w:val="22"/>
          </w:rPr>
          <w:t>Relevant Resume Article</w:t>
        </w:r>
      </w:hyperlink>
    </w:p>
    <w:p w:rsidR="00DF5577" w:rsidRPr="00B2750F" w:rsidRDefault="007F2FC9" w:rsidP="00464156">
      <w:pPr>
        <w:spacing w:after="120" w:line="360" w:lineRule="auto"/>
        <w:rPr>
          <w:rFonts w:ascii="Sentinel Book" w:hAnsi="Sentinel Book"/>
          <w:color w:val="0070C0"/>
          <w:sz w:val="22"/>
          <w:u w:val="single"/>
        </w:rPr>
      </w:pPr>
      <w:hyperlink r:id="rId18" w:history="1">
        <w:r w:rsidR="00DF5577" w:rsidRPr="00B2750F">
          <w:rPr>
            <w:rStyle w:val="Hyperlink"/>
            <w:rFonts w:ascii="Sentinel Book" w:hAnsi="Sentinel Book"/>
            <w:color w:val="0070C0"/>
            <w:sz w:val="22"/>
          </w:rPr>
          <w:t>Relevant LinkedIn Article</w:t>
        </w:r>
      </w:hyperlink>
    </w:p>
    <w:p w:rsidR="00DF5577" w:rsidRDefault="00DF5577" w:rsidP="00464156">
      <w:pPr>
        <w:spacing w:after="120" w:line="360" w:lineRule="auto"/>
        <w:rPr>
          <w:rFonts w:ascii="Sentinel Book" w:hAnsi="Sentinel Book"/>
          <w:sz w:val="22"/>
          <w:u w:val="single"/>
        </w:rPr>
      </w:pPr>
    </w:p>
    <w:p w:rsidR="00280AD2" w:rsidRDefault="00280AD2" w:rsidP="00464156">
      <w:pPr>
        <w:pStyle w:val="Heading2"/>
        <w:spacing w:line="360" w:lineRule="auto"/>
        <w:rPr>
          <w:rFonts w:ascii="Sentinel Bold" w:hAnsi="Sentinel Bold"/>
          <w:b w:val="0"/>
        </w:rPr>
      </w:pPr>
    </w:p>
    <w:p w:rsidR="00280AD2" w:rsidRPr="00280AD2" w:rsidRDefault="00280AD2" w:rsidP="00280AD2"/>
    <w:p w:rsidR="00222132" w:rsidRDefault="00222132" w:rsidP="00464156">
      <w:pPr>
        <w:pStyle w:val="Heading2"/>
        <w:spacing w:line="360" w:lineRule="auto"/>
        <w:rPr>
          <w:rFonts w:ascii="Sentinel Bold" w:hAnsi="Sentinel Bold"/>
          <w:b w:val="0"/>
        </w:rPr>
        <w:sectPr w:rsidR="00222132" w:rsidSect="00537BA5">
          <w:footerReference w:type="default" r:id="rId19"/>
          <w:pgSz w:w="12240" w:h="15840" w:code="1"/>
          <w:pgMar w:top="1080" w:right="1440" w:bottom="1080" w:left="1440" w:header="720" w:footer="720" w:gutter="0"/>
          <w:cols w:space="720"/>
          <w:docGrid w:linePitch="360"/>
        </w:sectPr>
      </w:pPr>
    </w:p>
    <w:p w:rsidR="00282956" w:rsidRPr="003A0578" w:rsidRDefault="006E15C8" w:rsidP="00464156">
      <w:pPr>
        <w:pStyle w:val="Heading2"/>
        <w:spacing w:line="360" w:lineRule="auto"/>
        <w:rPr>
          <w:rFonts w:ascii="Sentinel Bold" w:hAnsi="Sentinel Bold"/>
          <w:b w:val="0"/>
        </w:rPr>
      </w:pPr>
      <w:r w:rsidRPr="003A0578">
        <w:rPr>
          <w:rFonts w:ascii="Sentinel Bold" w:hAnsi="Sentinel Bold"/>
          <w:b w:val="0"/>
        </w:rPr>
        <w:t>Interview</w:t>
      </w:r>
    </w:p>
    <w:p w:rsidR="00282956" w:rsidRPr="00F10998" w:rsidRDefault="00143776" w:rsidP="00464156">
      <w:pPr>
        <w:spacing w:line="360" w:lineRule="auto"/>
        <w:rPr>
          <w:rFonts w:ascii="Sentinel Book" w:hAnsi="Sentinel Book"/>
          <w:sz w:val="22"/>
        </w:rPr>
      </w:pPr>
      <w:r w:rsidRPr="00F10998">
        <w:rPr>
          <w:rFonts w:ascii="Sentinel Book" w:hAnsi="Sentinel Book"/>
          <w:sz w:val="22"/>
        </w:rPr>
        <w:t>Review</w:t>
      </w:r>
      <w:r w:rsidR="007958BC" w:rsidRPr="00F10998">
        <w:rPr>
          <w:rFonts w:ascii="Sentinel Book" w:hAnsi="Sentinel Book"/>
          <w:sz w:val="22"/>
        </w:rPr>
        <w:t xml:space="preserve"> interview best practices</w:t>
      </w:r>
      <w:r w:rsidRPr="00F10998">
        <w:rPr>
          <w:rFonts w:ascii="Sentinel Book" w:hAnsi="Sentinel Book"/>
          <w:sz w:val="22"/>
        </w:rPr>
        <w:t xml:space="preserve"> on how</w:t>
      </w:r>
      <w:r w:rsidR="007958BC" w:rsidRPr="00F10998">
        <w:rPr>
          <w:rFonts w:ascii="Sentinel Book" w:hAnsi="Sentinel Book"/>
          <w:sz w:val="22"/>
        </w:rPr>
        <w:t xml:space="preserve"> students can</w:t>
      </w:r>
      <w:r w:rsidRPr="00F10998">
        <w:rPr>
          <w:rFonts w:ascii="Sentinel Book" w:hAnsi="Sentinel Book"/>
          <w:sz w:val="22"/>
        </w:rPr>
        <w:t xml:space="preserve"> </w:t>
      </w:r>
      <w:r w:rsidR="00280AD2">
        <w:rPr>
          <w:rFonts w:ascii="Sentinel Book" w:hAnsi="Sentinel Book"/>
          <w:sz w:val="22"/>
        </w:rPr>
        <w:t>make a positive impression</w:t>
      </w:r>
      <w:r w:rsidRPr="00F10998">
        <w:rPr>
          <w:rFonts w:ascii="Sentinel Book" w:hAnsi="Sentinel Book"/>
          <w:sz w:val="22"/>
        </w:rPr>
        <w:t xml:space="preserve"> as a candidate and </w:t>
      </w:r>
      <w:r w:rsidR="00AA2262">
        <w:rPr>
          <w:rFonts w:ascii="Sentinel Book" w:hAnsi="Sentinel Book"/>
          <w:sz w:val="22"/>
        </w:rPr>
        <w:t>stand out during</w:t>
      </w:r>
      <w:r w:rsidR="00866F29">
        <w:rPr>
          <w:rFonts w:ascii="Sentinel Book" w:hAnsi="Sentinel Book"/>
          <w:sz w:val="22"/>
        </w:rPr>
        <w:t xml:space="preserve"> the interview. Conduct a mock</w:t>
      </w:r>
      <w:r w:rsidRPr="00F10998">
        <w:rPr>
          <w:rFonts w:ascii="Sentinel Book" w:hAnsi="Sentinel Book"/>
          <w:sz w:val="22"/>
        </w:rPr>
        <w:t xml:space="preserve"> interview to refine </w:t>
      </w:r>
      <w:r w:rsidR="007958BC" w:rsidRPr="00F10998">
        <w:rPr>
          <w:rFonts w:ascii="Sentinel Book" w:hAnsi="Sentinel Book"/>
          <w:sz w:val="22"/>
        </w:rPr>
        <w:t>interview skills</w:t>
      </w:r>
      <w:r w:rsidRPr="00F10998">
        <w:rPr>
          <w:rFonts w:ascii="Sentinel Book" w:hAnsi="Sentinel Book"/>
          <w:sz w:val="22"/>
        </w:rPr>
        <w:t>.</w:t>
      </w:r>
    </w:p>
    <w:p w:rsidR="007958BC" w:rsidRPr="00386E7A" w:rsidRDefault="007958BC" w:rsidP="00464156">
      <w:pPr>
        <w:spacing w:after="120" w:line="360" w:lineRule="auto"/>
        <w:rPr>
          <w:rFonts w:ascii="Sentinel Book" w:hAnsi="Sentinel Book"/>
          <w:sz w:val="22"/>
          <w:u w:val="single"/>
        </w:rPr>
      </w:pPr>
      <w:r w:rsidRPr="00386E7A">
        <w:rPr>
          <w:rFonts w:ascii="Sentinel Book" w:hAnsi="Sentinel Book"/>
          <w:sz w:val="22"/>
          <w:u w:val="single"/>
        </w:rPr>
        <w:t>Sample Structure of the Session</w:t>
      </w:r>
    </w:p>
    <w:p w:rsidR="007958BC" w:rsidRPr="00F10998" w:rsidRDefault="007958BC" w:rsidP="00464156">
      <w:pPr>
        <w:pStyle w:val="ListParagraph"/>
        <w:numPr>
          <w:ilvl w:val="0"/>
          <w:numId w:val="7"/>
        </w:numPr>
        <w:spacing w:line="360" w:lineRule="auto"/>
        <w:rPr>
          <w:rFonts w:ascii="Sentinel Book" w:hAnsi="Sentinel Book"/>
        </w:rPr>
      </w:pPr>
      <w:r w:rsidRPr="00866F29">
        <w:rPr>
          <w:rFonts w:ascii="Sentinel Bold" w:hAnsi="Sentinel Bold"/>
          <w:sz w:val="22"/>
        </w:rPr>
        <w:t>Before</w:t>
      </w:r>
      <w:r w:rsidRPr="007958BC">
        <w:rPr>
          <w:rFonts w:ascii="Sentinel Book" w:hAnsi="Sentinel Book"/>
          <w:sz w:val="22"/>
        </w:rPr>
        <w:t>:</w:t>
      </w:r>
      <w:r w:rsidR="00F10998">
        <w:rPr>
          <w:rFonts w:ascii="Sentinel Book" w:hAnsi="Sentinel Book"/>
          <w:sz w:val="22"/>
        </w:rPr>
        <w:t xml:space="preserve"> </w:t>
      </w:r>
      <w:r w:rsidR="00280AD2">
        <w:rPr>
          <w:rFonts w:ascii="Sentinel Book" w:hAnsi="Sentinel Book"/>
          <w:sz w:val="22"/>
        </w:rPr>
        <w:t>Student will practice</w:t>
      </w:r>
      <w:r w:rsidR="00F10998">
        <w:rPr>
          <w:rFonts w:ascii="Sentinel Book" w:hAnsi="Sentinel Book"/>
          <w:sz w:val="22"/>
        </w:rPr>
        <w:t xml:space="preserve"> highly used interview questions and research appropriate interview attire.</w:t>
      </w:r>
    </w:p>
    <w:p w:rsidR="00F10998" w:rsidRPr="00473FCB" w:rsidRDefault="00F10998" w:rsidP="00464156">
      <w:pPr>
        <w:pStyle w:val="ListParagraph"/>
        <w:numPr>
          <w:ilvl w:val="0"/>
          <w:numId w:val="7"/>
        </w:numPr>
        <w:spacing w:line="360" w:lineRule="auto"/>
        <w:rPr>
          <w:rFonts w:ascii="Sentinel Book" w:hAnsi="Sentinel Book"/>
        </w:rPr>
      </w:pPr>
      <w:r w:rsidRPr="00866F29">
        <w:rPr>
          <w:rFonts w:ascii="Sentinel Bold" w:hAnsi="Sentinel Bold"/>
          <w:sz w:val="22"/>
        </w:rPr>
        <w:t>During</w:t>
      </w:r>
      <w:r w:rsidRPr="00F10998">
        <w:rPr>
          <w:rFonts w:ascii="Sentinel Book" w:hAnsi="Sentinel Book"/>
        </w:rPr>
        <w:t>:</w:t>
      </w:r>
      <w:r>
        <w:rPr>
          <w:rFonts w:ascii="Sentinel Book" w:hAnsi="Sentinel Book"/>
        </w:rPr>
        <w:t xml:space="preserve"> </w:t>
      </w:r>
      <w:r w:rsidR="00866F29" w:rsidRPr="00BD383B">
        <w:rPr>
          <w:rFonts w:ascii="Sentinel Book" w:hAnsi="Sentinel Book"/>
          <w:sz w:val="22"/>
        </w:rPr>
        <w:t xml:space="preserve">First, the </w:t>
      </w:r>
      <w:r w:rsidR="00280AD2" w:rsidRPr="00280AD2">
        <w:rPr>
          <w:rFonts w:ascii="Sentinel Book" w:hAnsi="Sentinel Book"/>
          <w:sz w:val="22"/>
        </w:rPr>
        <w:t>Career Coach and student will</w:t>
      </w:r>
      <w:r w:rsidR="00280AD2">
        <w:rPr>
          <w:rFonts w:ascii="Sentinel Book" w:hAnsi="Sentinel Book"/>
        </w:rPr>
        <w:t xml:space="preserve"> </w:t>
      </w:r>
      <w:r w:rsidR="00280AD2">
        <w:rPr>
          <w:rFonts w:ascii="Sentinel Book" w:hAnsi="Sentinel Book"/>
          <w:sz w:val="22"/>
        </w:rPr>
        <w:t>r</w:t>
      </w:r>
      <w:r w:rsidR="00473FCB" w:rsidRPr="00473FCB">
        <w:rPr>
          <w:rFonts w:ascii="Sentinel Book" w:hAnsi="Sentinel Book"/>
          <w:sz w:val="22"/>
        </w:rPr>
        <w:t xml:space="preserve">eview </w:t>
      </w:r>
      <w:r w:rsidR="00280AD2">
        <w:rPr>
          <w:rFonts w:ascii="Sentinel Book" w:hAnsi="Sentinel Book"/>
          <w:sz w:val="22"/>
        </w:rPr>
        <w:t xml:space="preserve">helpful </w:t>
      </w:r>
      <w:r w:rsidR="00473FCB">
        <w:rPr>
          <w:rFonts w:ascii="Sentinel Book" w:hAnsi="Sentinel Book"/>
          <w:sz w:val="22"/>
        </w:rPr>
        <w:t xml:space="preserve">interview tips and answer any initial interview questions. </w:t>
      </w:r>
      <w:r w:rsidR="00866F29">
        <w:rPr>
          <w:rFonts w:ascii="Sentinel Book" w:hAnsi="Sentinel Book"/>
          <w:sz w:val="22"/>
        </w:rPr>
        <w:t xml:space="preserve"> Then, the </w:t>
      </w:r>
      <w:r w:rsidR="00473FCB">
        <w:rPr>
          <w:rFonts w:ascii="Sentinel Book" w:hAnsi="Sentinel Book"/>
          <w:sz w:val="22"/>
        </w:rPr>
        <w:t xml:space="preserve">Career Coach conducts </w:t>
      </w:r>
      <w:r w:rsidR="00866F29">
        <w:rPr>
          <w:rFonts w:ascii="Sentinel Book" w:hAnsi="Sentinel Book"/>
          <w:sz w:val="22"/>
        </w:rPr>
        <w:t xml:space="preserve">a </w:t>
      </w:r>
      <w:r w:rsidR="00473FCB">
        <w:rPr>
          <w:rFonts w:ascii="Sentinel Book" w:hAnsi="Sentinel Book"/>
          <w:sz w:val="22"/>
        </w:rPr>
        <w:t>mock interview using career-field specific questions</w:t>
      </w:r>
      <w:r w:rsidR="00550506">
        <w:rPr>
          <w:rFonts w:ascii="Sentinel Book" w:hAnsi="Sentinel Book"/>
          <w:sz w:val="22"/>
        </w:rPr>
        <w:t xml:space="preserve"> and takes notes</w:t>
      </w:r>
      <w:r w:rsidR="00473FCB">
        <w:rPr>
          <w:rFonts w:ascii="Sentinel Book" w:hAnsi="Sentinel Book"/>
          <w:sz w:val="22"/>
        </w:rPr>
        <w:t>. Career Coach provides feedback</w:t>
      </w:r>
      <w:r w:rsidR="00550506">
        <w:rPr>
          <w:rFonts w:ascii="Sentinel Book" w:hAnsi="Sentinel Book"/>
          <w:sz w:val="22"/>
        </w:rPr>
        <w:t xml:space="preserve"> and suggestions for improvement</w:t>
      </w:r>
      <w:r w:rsidR="00473FCB">
        <w:rPr>
          <w:rFonts w:ascii="Sentinel Book" w:hAnsi="Sentinel Book"/>
          <w:sz w:val="22"/>
        </w:rPr>
        <w:t>.</w:t>
      </w:r>
    </w:p>
    <w:p w:rsidR="00473FCB" w:rsidRPr="00550506" w:rsidRDefault="00473FCB" w:rsidP="00464156">
      <w:pPr>
        <w:pStyle w:val="ListParagraph"/>
        <w:numPr>
          <w:ilvl w:val="0"/>
          <w:numId w:val="7"/>
        </w:numPr>
        <w:spacing w:line="360" w:lineRule="auto"/>
        <w:rPr>
          <w:rFonts w:ascii="Sentinel Book" w:hAnsi="Sentinel Book"/>
        </w:rPr>
      </w:pPr>
      <w:r w:rsidRPr="00866F29">
        <w:rPr>
          <w:rFonts w:ascii="Sentinel Bold" w:hAnsi="Sentinel Bold"/>
          <w:sz w:val="22"/>
        </w:rPr>
        <w:t>After</w:t>
      </w:r>
      <w:r>
        <w:rPr>
          <w:rFonts w:ascii="Sentinel Book" w:hAnsi="Sentinel Book"/>
          <w:b/>
          <w:sz w:val="22"/>
        </w:rPr>
        <w:t>:</w:t>
      </w:r>
      <w:r>
        <w:rPr>
          <w:rFonts w:ascii="Sentinel Book" w:hAnsi="Sentinel Book"/>
        </w:rPr>
        <w:t xml:space="preserve"> </w:t>
      </w:r>
      <w:r w:rsidR="00550506">
        <w:rPr>
          <w:rFonts w:ascii="Sentinel Book" w:hAnsi="Sentinel Book"/>
          <w:sz w:val="22"/>
        </w:rPr>
        <w:t xml:space="preserve">Student and Career Coach will decide on </w:t>
      </w:r>
      <w:r w:rsidR="009049B7">
        <w:rPr>
          <w:rFonts w:ascii="Sentinel Book" w:hAnsi="Sentinel Book"/>
          <w:sz w:val="22"/>
        </w:rPr>
        <w:t xml:space="preserve">the </w:t>
      </w:r>
      <w:r w:rsidR="00550506">
        <w:rPr>
          <w:rFonts w:ascii="Sentinel Book" w:hAnsi="Sentinel Book"/>
          <w:sz w:val="22"/>
        </w:rPr>
        <w:t xml:space="preserve">next </w:t>
      </w:r>
      <w:r w:rsidR="0096079F">
        <w:rPr>
          <w:rFonts w:ascii="Sentinel Book" w:hAnsi="Sentinel Book"/>
          <w:sz w:val="22"/>
        </w:rPr>
        <w:t xml:space="preserve">collaboration </w:t>
      </w:r>
      <w:r w:rsidR="00550506">
        <w:rPr>
          <w:rFonts w:ascii="Sentinel Book" w:hAnsi="Sentinel Book"/>
          <w:sz w:val="22"/>
        </w:rPr>
        <w:t xml:space="preserve">date and topic; both submit brief </w:t>
      </w:r>
      <w:r w:rsidR="0096079F">
        <w:rPr>
          <w:rFonts w:ascii="Sentinel Book" w:hAnsi="Sentinel Book"/>
          <w:sz w:val="22"/>
        </w:rPr>
        <w:t xml:space="preserve">collaboration </w:t>
      </w:r>
      <w:r w:rsidR="00550506">
        <w:rPr>
          <w:rFonts w:ascii="Sentinel Book" w:hAnsi="Sentinel Book"/>
          <w:sz w:val="22"/>
        </w:rPr>
        <w:t xml:space="preserve">form. </w:t>
      </w:r>
      <w:r w:rsidR="00550506" w:rsidRPr="009F607E">
        <w:rPr>
          <w:rFonts w:ascii="Sentinel Book" w:hAnsi="Sentinel Book"/>
          <w:sz w:val="22"/>
          <w:u w:val="single"/>
        </w:rPr>
        <w:t>Follow up</w:t>
      </w:r>
      <w:r w:rsidR="00550506">
        <w:rPr>
          <w:rFonts w:ascii="Sentinel Book" w:hAnsi="Sentinel Book"/>
          <w:sz w:val="22"/>
        </w:rPr>
        <w:t xml:space="preserve">- </w:t>
      </w:r>
      <w:r w:rsidR="00D40FB4">
        <w:rPr>
          <w:rFonts w:ascii="Sentinel Book" w:hAnsi="Sentinel Book"/>
          <w:sz w:val="22"/>
        </w:rPr>
        <w:t>Student and C</w:t>
      </w:r>
      <w:r w:rsidR="00550506" w:rsidRPr="00550506">
        <w:rPr>
          <w:rFonts w:ascii="Sentinel Book" w:hAnsi="Sentinel Book"/>
          <w:sz w:val="22"/>
        </w:rPr>
        <w:t xml:space="preserve">areer </w:t>
      </w:r>
      <w:r w:rsidR="00D40FB4">
        <w:rPr>
          <w:rFonts w:ascii="Sentinel Book" w:hAnsi="Sentinel Book"/>
          <w:sz w:val="22"/>
        </w:rPr>
        <w:t>C</w:t>
      </w:r>
      <w:r w:rsidR="00550506" w:rsidRPr="00550506">
        <w:rPr>
          <w:rFonts w:ascii="Sentinel Book" w:hAnsi="Sentinel Book"/>
          <w:sz w:val="22"/>
        </w:rPr>
        <w:t xml:space="preserve">oach have the option to </w:t>
      </w:r>
      <w:r w:rsidR="009049B7">
        <w:rPr>
          <w:rFonts w:ascii="Sentinel Book" w:hAnsi="Sentinel Book"/>
          <w:sz w:val="22"/>
        </w:rPr>
        <w:t>conduct a second mock interview on the phone or in person.</w:t>
      </w:r>
    </w:p>
    <w:p w:rsidR="003A0578" w:rsidRPr="003A0578" w:rsidRDefault="002D04E9" w:rsidP="00464156">
      <w:pPr>
        <w:spacing w:after="120" w:line="360" w:lineRule="auto"/>
        <w:rPr>
          <w:rFonts w:ascii="Sentinel Book" w:hAnsi="Sentinel Book"/>
          <w:sz w:val="22"/>
          <w:u w:val="single"/>
        </w:rPr>
      </w:pPr>
      <w:r>
        <w:rPr>
          <w:rFonts w:ascii="Sentinel Book" w:hAnsi="Sentinel Book"/>
          <w:sz w:val="22"/>
          <w:u w:val="single"/>
        </w:rPr>
        <w:t>Recommended m</w:t>
      </w:r>
      <w:r w:rsidR="003A0578" w:rsidRPr="003A0578">
        <w:rPr>
          <w:rFonts w:ascii="Sentinel Book" w:hAnsi="Sentinel Book"/>
          <w:sz w:val="22"/>
          <w:u w:val="single"/>
        </w:rPr>
        <w:t>ethod:</w:t>
      </w:r>
      <w:r w:rsidR="003A0578" w:rsidRPr="003A0578">
        <w:rPr>
          <w:rFonts w:ascii="Sentinel Book" w:hAnsi="Sentinel Book"/>
          <w:sz w:val="22"/>
        </w:rPr>
        <w:t xml:space="preserve"> In person</w:t>
      </w:r>
    </w:p>
    <w:p w:rsidR="003A0578" w:rsidRPr="003A0578" w:rsidRDefault="003A0578" w:rsidP="00464156">
      <w:pPr>
        <w:spacing w:after="120" w:line="360" w:lineRule="auto"/>
        <w:rPr>
          <w:rFonts w:ascii="Sentinel Book" w:hAnsi="Sentinel Book"/>
          <w:sz w:val="22"/>
        </w:rPr>
      </w:pPr>
      <w:r w:rsidRPr="003A0578">
        <w:rPr>
          <w:rFonts w:ascii="Sentinel Book" w:hAnsi="Sentinel Book"/>
          <w:sz w:val="22"/>
          <w:u w:val="single"/>
        </w:rPr>
        <w:t>Time estimate</w:t>
      </w:r>
      <w:r w:rsidRPr="003A0578">
        <w:rPr>
          <w:rFonts w:ascii="Sentinel Book" w:hAnsi="Sentinel Book"/>
          <w:sz w:val="22"/>
        </w:rPr>
        <w:t xml:space="preserve">: </w:t>
      </w:r>
      <w:r w:rsidR="009049B7">
        <w:rPr>
          <w:rFonts w:ascii="Sentinel Book" w:hAnsi="Sentinel Book"/>
          <w:sz w:val="22"/>
        </w:rPr>
        <w:t>1 hour</w:t>
      </w:r>
    </w:p>
    <w:p w:rsidR="003A0578" w:rsidRDefault="003A0578" w:rsidP="00464156">
      <w:pPr>
        <w:spacing w:after="120" w:line="360" w:lineRule="auto"/>
        <w:rPr>
          <w:rFonts w:ascii="Sentinel Book" w:hAnsi="Sentinel Book"/>
          <w:sz w:val="22"/>
          <w:u w:val="single"/>
        </w:rPr>
      </w:pPr>
      <w:r w:rsidRPr="003A0578">
        <w:rPr>
          <w:rFonts w:ascii="Sentinel Book" w:hAnsi="Sentinel Book"/>
          <w:sz w:val="22"/>
          <w:u w:val="single"/>
        </w:rPr>
        <w:t>Tips for Career Coach:</w:t>
      </w:r>
    </w:p>
    <w:p w:rsidR="001F653F" w:rsidRPr="009049B7" w:rsidRDefault="001F653F" w:rsidP="00464156">
      <w:pPr>
        <w:pStyle w:val="ListParagraph"/>
        <w:numPr>
          <w:ilvl w:val="0"/>
          <w:numId w:val="24"/>
        </w:numPr>
        <w:spacing w:after="120" w:line="360" w:lineRule="auto"/>
        <w:rPr>
          <w:rFonts w:ascii="Sentinel Book" w:hAnsi="Sentinel Book"/>
          <w:sz w:val="22"/>
        </w:rPr>
      </w:pPr>
      <w:r w:rsidRPr="009049B7">
        <w:rPr>
          <w:rFonts w:ascii="Sentinel Book" w:hAnsi="Sentinel Book"/>
          <w:sz w:val="22"/>
        </w:rPr>
        <w:t xml:space="preserve">Ask questions relevant to the </w:t>
      </w:r>
      <w:r w:rsidR="009049B7">
        <w:rPr>
          <w:rFonts w:ascii="Sentinel Book" w:hAnsi="Sentinel Book"/>
          <w:sz w:val="22"/>
        </w:rPr>
        <w:t>job position or industry</w:t>
      </w:r>
      <w:r w:rsidR="00BD383B">
        <w:rPr>
          <w:rFonts w:ascii="Sentinel Book" w:hAnsi="Sentinel Book"/>
          <w:sz w:val="22"/>
        </w:rPr>
        <w:t xml:space="preserve"> that you have been asked or questions that you ask candidates during an interview.</w:t>
      </w:r>
    </w:p>
    <w:p w:rsidR="009049B7" w:rsidRDefault="009049B7" w:rsidP="00464156">
      <w:pPr>
        <w:pStyle w:val="ListParagraph"/>
        <w:numPr>
          <w:ilvl w:val="0"/>
          <w:numId w:val="24"/>
        </w:numPr>
        <w:spacing w:after="120" w:line="360" w:lineRule="auto"/>
        <w:rPr>
          <w:rFonts w:ascii="Sentinel Book" w:hAnsi="Sentinel Book"/>
          <w:sz w:val="22"/>
        </w:rPr>
      </w:pPr>
      <w:r>
        <w:rPr>
          <w:rFonts w:ascii="Sentinel Book" w:hAnsi="Sentinel Book"/>
          <w:sz w:val="22"/>
        </w:rPr>
        <w:t>Replicate a typical interview setting related to the industry (if possible)</w:t>
      </w:r>
      <w:r w:rsidR="00BD383B">
        <w:rPr>
          <w:rFonts w:ascii="Sentinel Book" w:hAnsi="Sentinel Book"/>
          <w:sz w:val="22"/>
        </w:rPr>
        <w:t>.</w:t>
      </w:r>
    </w:p>
    <w:p w:rsidR="009A2F0C" w:rsidRPr="009049B7" w:rsidRDefault="009A2F0C" w:rsidP="00464156">
      <w:pPr>
        <w:pStyle w:val="ListParagraph"/>
        <w:numPr>
          <w:ilvl w:val="0"/>
          <w:numId w:val="24"/>
        </w:numPr>
        <w:spacing w:after="120" w:line="360" w:lineRule="auto"/>
        <w:rPr>
          <w:rFonts w:ascii="Sentinel Book" w:hAnsi="Sentinel Book"/>
          <w:sz w:val="22"/>
        </w:rPr>
      </w:pPr>
      <w:r>
        <w:rPr>
          <w:rFonts w:ascii="Sentinel Book" w:hAnsi="Sentinel Book"/>
          <w:sz w:val="22"/>
        </w:rPr>
        <w:t xml:space="preserve">Provide constructive </w:t>
      </w:r>
      <w:r w:rsidR="00BD383B">
        <w:rPr>
          <w:rFonts w:ascii="Sentinel Book" w:hAnsi="Sentinel Book"/>
          <w:sz w:val="22"/>
        </w:rPr>
        <w:t>but gentle</w:t>
      </w:r>
      <w:r>
        <w:rPr>
          <w:rFonts w:ascii="Sentinel Book" w:hAnsi="Sentinel Book"/>
          <w:sz w:val="22"/>
        </w:rPr>
        <w:t xml:space="preserve"> feedback, as this may be the student’s first practice </w:t>
      </w:r>
      <w:r w:rsidR="00BD383B">
        <w:rPr>
          <w:rFonts w:ascii="Sentinel Book" w:hAnsi="Sentinel Book"/>
          <w:sz w:val="22"/>
        </w:rPr>
        <w:t>at</w:t>
      </w:r>
      <w:r>
        <w:rPr>
          <w:rFonts w:ascii="Sentinel Book" w:hAnsi="Sentinel Book"/>
          <w:sz w:val="22"/>
        </w:rPr>
        <w:t xml:space="preserve"> a professional interview setting</w:t>
      </w:r>
      <w:r w:rsidR="00BD383B">
        <w:rPr>
          <w:rFonts w:ascii="Sentinel Book" w:hAnsi="Sentinel Book"/>
          <w:sz w:val="22"/>
        </w:rPr>
        <w:t>.</w:t>
      </w:r>
    </w:p>
    <w:p w:rsidR="003D16A1" w:rsidRPr="003D16A1" w:rsidRDefault="007F2FC9" w:rsidP="003D16A1">
      <w:pPr>
        <w:spacing w:after="160" w:line="259" w:lineRule="auto"/>
        <w:rPr>
          <w:rFonts w:ascii="Sentinel Book" w:hAnsi="Sentinel Book"/>
          <w:color w:val="0070C0"/>
          <w:sz w:val="22"/>
        </w:rPr>
      </w:pPr>
      <w:hyperlink r:id="rId20" w:history="1">
        <w:r w:rsidR="003D16A1" w:rsidRPr="003D16A1">
          <w:rPr>
            <w:rStyle w:val="Hyperlink"/>
            <w:rFonts w:ascii="Sentinel Book" w:hAnsi="Sentinel Book"/>
            <w:color w:val="0070C0"/>
            <w:sz w:val="22"/>
          </w:rPr>
          <w:t>Relevant Interview Article</w:t>
        </w:r>
      </w:hyperlink>
    </w:p>
    <w:p w:rsidR="00593DE6" w:rsidRDefault="00593DE6" w:rsidP="00464156">
      <w:pPr>
        <w:pStyle w:val="Heading2"/>
        <w:spacing w:line="360" w:lineRule="auto"/>
        <w:rPr>
          <w:rFonts w:ascii="Sentinel Book" w:hAnsi="Sentinel Book"/>
        </w:rPr>
      </w:pPr>
      <w:bookmarkStart w:id="4" w:name="_Toc340506959"/>
    </w:p>
    <w:p w:rsidR="00222132" w:rsidRDefault="00222132" w:rsidP="00464156">
      <w:pPr>
        <w:pStyle w:val="Heading2"/>
        <w:spacing w:line="360" w:lineRule="auto"/>
        <w:rPr>
          <w:rFonts w:ascii="Sentinel Bold" w:hAnsi="Sentinel Bold"/>
          <w:b w:val="0"/>
        </w:rPr>
        <w:sectPr w:rsidR="00222132" w:rsidSect="00537BA5">
          <w:pgSz w:w="12240" w:h="15840" w:code="1"/>
          <w:pgMar w:top="1080" w:right="1440" w:bottom="1080" w:left="1440" w:header="720" w:footer="720" w:gutter="0"/>
          <w:cols w:space="720"/>
          <w:docGrid w:linePitch="360"/>
        </w:sectPr>
      </w:pPr>
    </w:p>
    <w:p w:rsidR="00282956" w:rsidRPr="00C83CB2" w:rsidRDefault="0034494D" w:rsidP="00464156">
      <w:pPr>
        <w:pStyle w:val="Heading2"/>
        <w:spacing w:line="360" w:lineRule="auto"/>
        <w:rPr>
          <w:rFonts w:ascii="Sentinel Bold" w:hAnsi="Sentinel Bold"/>
          <w:b w:val="0"/>
        </w:rPr>
      </w:pPr>
      <w:r w:rsidRPr="00C83CB2">
        <w:rPr>
          <w:rFonts w:ascii="Sentinel Bold" w:hAnsi="Sentinel Bold"/>
          <w:b w:val="0"/>
        </w:rPr>
        <w:t>In</w:t>
      </w:r>
      <w:bookmarkEnd w:id="4"/>
      <w:r w:rsidR="00E13F4A" w:rsidRPr="00C83CB2">
        <w:rPr>
          <w:rFonts w:ascii="Sentinel Bold" w:hAnsi="Sentinel Bold"/>
          <w:b w:val="0"/>
        </w:rPr>
        <w:t>sider Scoop</w:t>
      </w:r>
    </w:p>
    <w:p w:rsidR="00593DE6" w:rsidRDefault="00E13F4A" w:rsidP="00464156">
      <w:pPr>
        <w:spacing w:after="120" w:line="360" w:lineRule="auto"/>
        <w:rPr>
          <w:rFonts w:ascii="Sentinel Book" w:hAnsi="Sentinel Book"/>
          <w:sz w:val="22"/>
        </w:rPr>
      </w:pPr>
      <w:r w:rsidRPr="00D40FB4">
        <w:rPr>
          <w:rFonts w:ascii="Sentinel Book" w:hAnsi="Sentinel Book"/>
          <w:sz w:val="22"/>
        </w:rPr>
        <w:t xml:space="preserve">Also known as an Informational Interview, </w:t>
      </w:r>
      <w:r w:rsidR="00AC3A9E" w:rsidRPr="00FC7DA7">
        <w:rPr>
          <w:rFonts w:ascii="Sentinel Book" w:hAnsi="Sentinel Book"/>
          <w:sz w:val="22"/>
        </w:rPr>
        <w:t>the Insider Scoop session allows for</w:t>
      </w:r>
      <w:r w:rsidR="00AC3A9E">
        <w:rPr>
          <w:rFonts w:ascii="Sentinel Book" w:hAnsi="Sentinel Book"/>
          <w:sz w:val="22"/>
        </w:rPr>
        <w:t xml:space="preserve"> the student</w:t>
      </w:r>
      <w:r w:rsidR="00AC3A9E" w:rsidRPr="00FC7DA7">
        <w:rPr>
          <w:rFonts w:ascii="Sentinel Book" w:hAnsi="Sentinel Book"/>
          <w:sz w:val="22"/>
        </w:rPr>
        <w:t xml:space="preserve"> to </w:t>
      </w:r>
      <w:r w:rsidR="00AC3A9E">
        <w:rPr>
          <w:rFonts w:ascii="Sentinel Book" w:hAnsi="Sentinel Book"/>
          <w:sz w:val="22"/>
        </w:rPr>
        <w:t>ask relevant questions</w:t>
      </w:r>
      <w:r w:rsidR="00AC3A9E" w:rsidRPr="00FC7DA7">
        <w:rPr>
          <w:rFonts w:ascii="Sentinel Book" w:hAnsi="Sentinel Book"/>
          <w:sz w:val="22"/>
        </w:rPr>
        <w:t xml:space="preserve"> about a typical career path, development and preparation for a specific industry</w:t>
      </w:r>
      <w:r w:rsidR="00D40FB4" w:rsidRPr="00D40FB4">
        <w:rPr>
          <w:rFonts w:ascii="Sentinel Book" w:hAnsi="Sentinel Book"/>
          <w:sz w:val="22"/>
        </w:rPr>
        <w:t xml:space="preserve">. </w:t>
      </w:r>
    </w:p>
    <w:p w:rsidR="009A2F0C" w:rsidRPr="00386E7A" w:rsidRDefault="009A2F0C" w:rsidP="009A2F0C">
      <w:pPr>
        <w:spacing w:after="120" w:line="360" w:lineRule="auto"/>
        <w:rPr>
          <w:rFonts w:ascii="Sentinel Book" w:hAnsi="Sentinel Book"/>
          <w:sz w:val="22"/>
          <w:u w:val="single"/>
        </w:rPr>
      </w:pPr>
      <w:r w:rsidRPr="00386E7A">
        <w:rPr>
          <w:rFonts w:ascii="Sentinel Book" w:hAnsi="Sentinel Book"/>
          <w:sz w:val="22"/>
          <w:u w:val="single"/>
        </w:rPr>
        <w:t>Sample Structure of the Session</w:t>
      </w:r>
    </w:p>
    <w:p w:rsidR="00BD6A6E" w:rsidRPr="00593DE6" w:rsidRDefault="00BD6A6E" w:rsidP="00464156">
      <w:pPr>
        <w:pStyle w:val="ListParagraph"/>
        <w:numPr>
          <w:ilvl w:val="0"/>
          <w:numId w:val="11"/>
        </w:numPr>
        <w:spacing w:after="120" w:line="360" w:lineRule="auto"/>
        <w:rPr>
          <w:rFonts w:ascii="Sentinel Book" w:hAnsi="Sentinel Book"/>
          <w:sz w:val="22"/>
        </w:rPr>
      </w:pPr>
      <w:r w:rsidRPr="009A2F0C">
        <w:rPr>
          <w:rFonts w:ascii="Sentinel Bold" w:hAnsi="Sentinel Bold"/>
          <w:sz w:val="22"/>
        </w:rPr>
        <w:t>Before</w:t>
      </w:r>
      <w:r w:rsidRPr="00593DE6">
        <w:rPr>
          <w:rFonts w:ascii="Sentinel Book" w:hAnsi="Sentinel Book"/>
          <w:sz w:val="22"/>
        </w:rPr>
        <w:t>:</w:t>
      </w:r>
      <w:r w:rsidR="008A5A39" w:rsidRPr="00593DE6">
        <w:rPr>
          <w:rFonts w:ascii="Sentinel Book" w:hAnsi="Sentinel Book"/>
          <w:sz w:val="22"/>
        </w:rPr>
        <w:t xml:space="preserve"> Student will compile a list of questions to ask the Career Coach about the industry. </w:t>
      </w:r>
    </w:p>
    <w:p w:rsidR="008A5A39" w:rsidRDefault="008A5A39" w:rsidP="00464156">
      <w:pPr>
        <w:pStyle w:val="ListParagraph"/>
        <w:numPr>
          <w:ilvl w:val="0"/>
          <w:numId w:val="9"/>
        </w:numPr>
        <w:spacing w:after="120" w:line="360" w:lineRule="auto"/>
        <w:rPr>
          <w:rFonts w:ascii="Sentinel Book" w:hAnsi="Sentinel Book"/>
          <w:sz w:val="22"/>
        </w:rPr>
      </w:pPr>
      <w:r w:rsidRPr="009A2F0C">
        <w:rPr>
          <w:rFonts w:ascii="Sentinel Bold" w:hAnsi="Sentinel Bold"/>
          <w:sz w:val="22"/>
        </w:rPr>
        <w:t>During</w:t>
      </w:r>
      <w:r w:rsidRPr="008A5A39">
        <w:rPr>
          <w:rFonts w:ascii="Sentinel Book" w:hAnsi="Sentinel Book"/>
          <w:sz w:val="22"/>
        </w:rPr>
        <w:t xml:space="preserve">: </w:t>
      </w:r>
      <w:r w:rsidR="00DC4019">
        <w:rPr>
          <w:rFonts w:ascii="Sentinel Book" w:hAnsi="Sentinel Book"/>
          <w:sz w:val="22"/>
        </w:rPr>
        <w:t xml:space="preserve">Student will ask questions </w:t>
      </w:r>
      <w:r w:rsidR="00D10211">
        <w:rPr>
          <w:rFonts w:ascii="Sentinel Book" w:hAnsi="Sentinel Book"/>
          <w:sz w:val="22"/>
        </w:rPr>
        <w:t xml:space="preserve">to Career Coach </w:t>
      </w:r>
      <w:r w:rsidR="00DC4019">
        <w:rPr>
          <w:rFonts w:ascii="Sentinel Book" w:hAnsi="Sentinel Book"/>
          <w:sz w:val="22"/>
        </w:rPr>
        <w:t xml:space="preserve">and </w:t>
      </w:r>
      <w:r>
        <w:rPr>
          <w:rFonts w:ascii="Sentinel Book" w:hAnsi="Sentinel Book"/>
          <w:sz w:val="22"/>
        </w:rPr>
        <w:t xml:space="preserve">Career Coach </w:t>
      </w:r>
      <w:r w:rsidR="00DC4019">
        <w:rPr>
          <w:rFonts w:ascii="Sentinel Book" w:hAnsi="Sentinel Book"/>
          <w:sz w:val="22"/>
        </w:rPr>
        <w:t>can</w:t>
      </w:r>
      <w:r>
        <w:rPr>
          <w:rFonts w:ascii="Sentinel Book" w:hAnsi="Sentinel Book"/>
          <w:sz w:val="22"/>
        </w:rPr>
        <w:t xml:space="preserve"> add useful </w:t>
      </w:r>
      <w:r w:rsidR="00AC3A9E">
        <w:rPr>
          <w:rFonts w:ascii="Sentinel Book" w:hAnsi="Sentinel Book"/>
          <w:sz w:val="22"/>
        </w:rPr>
        <w:t xml:space="preserve">insight </w:t>
      </w:r>
      <w:r w:rsidR="00AA2262">
        <w:rPr>
          <w:rFonts w:ascii="Sentinel Book" w:hAnsi="Sentinel Book"/>
          <w:sz w:val="22"/>
        </w:rPr>
        <w:t xml:space="preserve">relevant </w:t>
      </w:r>
      <w:r>
        <w:rPr>
          <w:rFonts w:ascii="Sentinel Book" w:hAnsi="Sentinel Book"/>
          <w:sz w:val="22"/>
        </w:rPr>
        <w:t xml:space="preserve">for an entry level candidate. Career Coach may also share information about his or her own professional </w:t>
      </w:r>
      <w:r w:rsidR="00DC4019">
        <w:rPr>
          <w:rFonts w:ascii="Sentinel Book" w:hAnsi="Sentinel Book"/>
          <w:sz w:val="22"/>
        </w:rPr>
        <w:t xml:space="preserve">and educational </w:t>
      </w:r>
      <w:r>
        <w:rPr>
          <w:rFonts w:ascii="Sentinel Book" w:hAnsi="Sentinel Book"/>
          <w:sz w:val="22"/>
        </w:rPr>
        <w:t>journey.</w:t>
      </w:r>
    </w:p>
    <w:p w:rsidR="00DC4019" w:rsidRDefault="00DC4019" w:rsidP="00464156">
      <w:pPr>
        <w:pStyle w:val="ListParagraph"/>
        <w:numPr>
          <w:ilvl w:val="0"/>
          <w:numId w:val="9"/>
        </w:numPr>
        <w:spacing w:after="120" w:line="360" w:lineRule="auto"/>
        <w:rPr>
          <w:rFonts w:ascii="Sentinel Book" w:hAnsi="Sentinel Book"/>
          <w:sz w:val="22"/>
        </w:rPr>
      </w:pPr>
      <w:r w:rsidRPr="00D10211">
        <w:rPr>
          <w:rFonts w:ascii="Sentinel Bold" w:hAnsi="Sentinel Bold"/>
          <w:sz w:val="22"/>
        </w:rPr>
        <w:t>After</w:t>
      </w:r>
      <w:r w:rsidRPr="00DC4019">
        <w:rPr>
          <w:rFonts w:ascii="Sentinel Book" w:hAnsi="Sentinel Book"/>
          <w:sz w:val="22"/>
        </w:rPr>
        <w:t>:</w:t>
      </w:r>
      <w:r>
        <w:rPr>
          <w:rFonts w:ascii="Sentinel Book" w:hAnsi="Sentinel Book"/>
          <w:sz w:val="22"/>
        </w:rPr>
        <w:t xml:space="preserve"> </w:t>
      </w:r>
      <w:r w:rsidR="00593DE6">
        <w:rPr>
          <w:rFonts w:ascii="Sentinel Book" w:hAnsi="Sentinel Book"/>
          <w:sz w:val="22"/>
        </w:rPr>
        <w:t xml:space="preserve">Student and Career Coach will decide on next </w:t>
      </w:r>
      <w:r w:rsidR="0096079F">
        <w:rPr>
          <w:rFonts w:ascii="Sentinel Book" w:hAnsi="Sentinel Book"/>
          <w:sz w:val="22"/>
        </w:rPr>
        <w:t xml:space="preserve">collaboration </w:t>
      </w:r>
      <w:r w:rsidR="00593DE6">
        <w:rPr>
          <w:rFonts w:ascii="Sentinel Book" w:hAnsi="Sentinel Book"/>
          <w:sz w:val="22"/>
        </w:rPr>
        <w:t xml:space="preserve">date and topic; both submit brief </w:t>
      </w:r>
      <w:r w:rsidR="0096079F">
        <w:rPr>
          <w:rFonts w:ascii="Sentinel Book" w:hAnsi="Sentinel Book"/>
          <w:sz w:val="22"/>
        </w:rPr>
        <w:t xml:space="preserve">collaboration </w:t>
      </w:r>
      <w:r w:rsidR="00593DE6">
        <w:rPr>
          <w:rFonts w:ascii="Sentinel Book" w:hAnsi="Sentinel Book"/>
          <w:sz w:val="22"/>
        </w:rPr>
        <w:t xml:space="preserve">form. </w:t>
      </w:r>
    </w:p>
    <w:p w:rsidR="00AC3A9E" w:rsidRPr="002D04E9" w:rsidRDefault="002D04E9" w:rsidP="002D04E9">
      <w:pPr>
        <w:spacing w:after="120" w:line="360" w:lineRule="auto"/>
        <w:rPr>
          <w:rFonts w:ascii="Sentinel Book" w:hAnsi="Sentinel Book"/>
          <w:sz w:val="22"/>
          <w:u w:val="single"/>
        </w:rPr>
      </w:pPr>
      <w:r>
        <w:rPr>
          <w:rFonts w:ascii="Sentinel Book" w:hAnsi="Sentinel Book"/>
          <w:sz w:val="22"/>
          <w:u w:val="single"/>
        </w:rPr>
        <w:t>Recommended m</w:t>
      </w:r>
      <w:r w:rsidR="00AC3A9E" w:rsidRPr="002D04E9">
        <w:rPr>
          <w:rFonts w:ascii="Sentinel Book" w:hAnsi="Sentinel Book"/>
          <w:sz w:val="22"/>
          <w:u w:val="single"/>
        </w:rPr>
        <w:t>ethod:</w:t>
      </w:r>
      <w:r w:rsidR="00AC3A9E" w:rsidRPr="002D04E9">
        <w:rPr>
          <w:rFonts w:ascii="Sentinel Book" w:hAnsi="Sentinel Book"/>
          <w:sz w:val="22"/>
        </w:rPr>
        <w:t xml:space="preserve"> In person</w:t>
      </w:r>
    </w:p>
    <w:p w:rsidR="00AC3A9E" w:rsidRDefault="00AC3A9E" w:rsidP="002D04E9">
      <w:pPr>
        <w:spacing w:after="120" w:line="360" w:lineRule="auto"/>
        <w:rPr>
          <w:rFonts w:ascii="Sentinel Book" w:hAnsi="Sentinel Book"/>
          <w:sz w:val="22"/>
        </w:rPr>
      </w:pPr>
      <w:r w:rsidRPr="002D04E9">
        <w:rPr>
          <w:rFonts w:ascii="Sentinel Book" w:hAnsi="Sentinel Book"/>
          <w:sz w:val="22"/>
          <w:u w:val="single"/>
        </w:rPr>
        <w:t>Time estimate</w:t>
      </w:r>
      <w:r w:rsidRPr="002D04E9">
        <w:rPr>
          <w:rFonts w:ascii="Sentinel Book" w:hAnsi="Sentinel Book"/>
          <w:sz w:val="22"/>
        </w:rPr>
        <w:t>: 30 minutes</w:t>
      </w:r>
    </w:p>
    <w:p w:rsidR="00D10211" w:rsidRDefault="00D10211" w:rsidP="00D10211">
      <w:pPr>
        <w:spacing w:after="120" w:line="360" w:lineRule="auto"/>
        <w:rPr>
          <w:rFonts w:ascii="Sentinel Book" w:hAnsi="Sentinel Book"/>
          <w:sz w:val="22"/>
          <w:u w:val="single"/>
        </w:rPr>
      </w:pPr>
      <w:r w:rsidRPr="003A0578">
        <w:rPr>
          <w:rFonts w:ascii="Sentinel Book" w:hAnsi="Sentinel Book"/>
          <w:sz w:val="22"/>
          <w:u w:val="single"/>
        </w:rPr>
        <w:t>Tips for Career Coach:</w:t>
      </w:r>
    </w:p>
    <w:p w:rsidR="00D10211" w:rsidRDefault="00D10211" w:rsidP="00D10211">
      <w:pPr>
        <w:pStyle w:val="ListParagraph"/>
        <w:numPr>
          <w:ilvl w:val="0"/>
          <w:numId w:val="35"/>
        </w:numPr>
        <w:spacing w:after="120" w:line="360" w:lineRule="auto"/>
        <w:rPr>
          <w:rFonts w:ascii="Sentinel Book" w:hAnsi="Sentinel Book"/>
          <w:sz w:val="22"/>
        </w:rPr>
      </w:pPr>
      <w:r>
        <w:rPr>
          <w:rFonts w:ascii="Sentinel Book" w:hAnsi="Sentinel Book"/>
          <w:sz w:val="22"/>
        </w:rPr>
        <w:t>Remember when you were a college student or recent graduate and think about</w:t>
      </w:r>
      <w:r w:rsidR="00BD383B">
        <w:rPr>
          <w:rFonts w:ascii="Sentinel Book" w:hAnsi="Sentinel Book"/>
          <w:sz w:val="22"/>
        </w:rPr>
        <w:t xml:space="preserve"> the</w:t>
      </w:r>
      <w:r>
        <w:rPr>
          <w:rFonts w:ascii="Sentinel Book" w:hAnsi="Sentinel Book"/>
          <w:sz w:val="22"/>
        </w:rPr>
        <w:t xml:space="preserve"> advice you wish you would have known at that age or time in your life</w:t>
      </w:r>
      <w:r w:rsidR="00BD383B">
        <w:rPr>
          <w:rFonts w:ascii="Sentinel Book" w:hAnsi="Sentinel Book"/>
          <w:sz w:val="22"/>
        </w:rPr>
        <w:t>.</w:t>
      </w:r>
    </w:p>
    <w:p w:rsidR="00D10211" w:rsidRPr="00D10211" w:rsidRDefault="00D10211" w:rsidP="00D10211">
      <w:pPr>
        <w:pStyle w:val="ListParagraph"/>
        <w:numPr>
          <w:ilvl w:val="0"/>
          <w:numId w:val="35"/>
        </w:numPr>
        <w:spacing w:after="120" w:line="360" w:lineRule="auto"/>
        <w:rPr>
          <w:rFonts w:ascii="Sentinel Book" w:hAnsi="Sentinel Book"/>
          <w:sz w:val="22"/>
        </w:rPr>
      </w:pPr>
      <w:r>
        <w:rPr>
          <w:rFonts w:ascii="Sentinel Book" w:hAnsi="Sentinel Book"/>
          <w:sz w:val="22"/>
        </w:rPr>
        <w:t xml:space="preserve">Encourage the student to take the lead and guide the discussion. If there are any suggestions you would give to the student </w:t>
      </w:r>
      <w:r w:rsidR="009F6AF4">
        <w:rPr>
          <w:rFonts w:ascii="Sentinel Book" w:hAnsi="Sentinel Book"/>
          <w:sz w:val="22"/>
        </w:rPr>
        <w:t>about conducting</w:t>
      </w:r>
      <w:r w:rsidR="00EC0560">
        <w:rPr>
          <w:rFonts w:ascii="Sentinel Book" w:hAnsi="Sentinel Book"/>
          <w:sz w:val="22"/>
        </w:rPr>
        <w:t xml:space="preserve"> another Informational Interview in the future, share those tips for the student to build those skills</w:t>
      </w:r>
      <w:r w:rsidR="00BD383B">
        <w:rPr>
          <w:rFonts w:ascii="Sentinel Book" w:hAnsi="Sentinel Book"/>
          <w:sz w:val="22"/>
        </w:rPr>
        <w:t>.</w:t>
      </w:r>
    </w:p>
    <w:p w:rsidR="00AC3A9E" w:rsidRPr="00190B17" w:rsidRDefault="007F2FC9" w:rsidP="00464156">
      <w:pPr>
        <w:spacing w:after="120" w:line="360" w:lineRule="auto"/>
        <w:rPr>
          <w:rFonts w:ascii="Sentinel Book" w:hAnsi="Sentinel Book"/>
          <w:color w:val="0070C0"/>
          <w:sz w:val="22"/>
          <w:u w:val="single"/>
        </w:rPr>
      </w:pPr>
      <w:hyperlink r:id="rId21" w:history="1">
        <w:r w:rsidR="00190B17" w:rsidRPr="00190B17">
          <w:rPr>
            <w:rStyle w:val="Hyperlink"/>
            <w:rFonts w:ascii="Sentinel Book" w:hAnsi="Sentinel Book"/>
            <w:color w:val="0070C0"/>
            <w:sz w:val="22"/>
          </w:rPr>
          <w:t>Relevant Informational Interview Article</w:t>
        </w:r>
      </w:hyperlink>
    </w:p>
    <w:p w:rsidR="00190B17" w:rsidRPr="006E15C8" w:rsidRDefault="00190B17" w:rsidP="00464156">
      <w:pPr>
        <w:spacing w:after="120" w:line="360" w:lineRule="auto"/>
        <w:rPr>
          <w:rFonts w:ascii="Sentinel Book" w:hAnsi="Sentinel Book"/>
          <w:sz w:val="22"/>
          <w:u w:val="single"/>
        </w:rPr>
      </w:pPr>
    </w:p>
    <w:p w:rsidR="00222132" w:rsidRDefault="00222132" w:rsidP="00464156">
      <w:pPr>
        <w:pStyle w:val="Heading2"/>
        <w:spacing w:line="360" w:lineRule="auto"/>
        <w:rPr>
          <w:rFonts w:ascii="Sentinel Bold" w:hAnsi="Sentinel Bold"/>
          <w:b w:val="0"/>
        </w:rPr>
        <w:sectPr w:rsidR="00222132" w:rsidSect="00537BA5">
          <w:pgSz w:w="12240" w:h="15840" w:code="1"/>
          <w:pgMar w:top="1080" w:right="1440" w:bottom="1080" w:left="1440" w:header="720" w:footer="720" w:gutter="0"/>
          <w:cols w:space="720"/>
          <w:docGrid w:linePitch="360"/>
        </w:sectPr>
      </w:pPr>
    </w:p>
    <w:p w:rsidR="00282956" w:rsidRPr="00C83CB2" w:rsidRDefault="00593DE6" w:rsidP="00464156">
      <w:pPr>
        <w:pStyle w:val="Heading2"/>
        <w:spacing w:line="360" w:lineRule="auto"/>
        <w:rPr>
          <w:rFonts w:ascii="Sentinel Bold" w:hAnsi="Sentinel Bold"/>
          <w:b w:val="0"/>
        </w:rPr>
      </w:pPr>
      <w:r w:rsidRPr="00C83CB2">
        <w:rPr>
          <w:rFonts w:ascii="Sentinel Bold" w:hAnsi="Sentinel Bold"/>
          <w:b w:val="0"/>
        </w:rPr>
        <w:t>Internship</w:t>
      </w:r>
    </w:p>
    <w:p w:rsidR="00E13F4A" w:rsidRDefault="00593DE6" w:rsidP="00464156">
      <w:pPr>
        <w:spacing w:line="360" w:lineRule="auto"/>
        <w:rPr>
          <w:rFonts w:ascii="Sentinel Book" w:hAnsi="Sentinel Book"/>
          <w:sz w:val="22"/>
        </w:rPr>
      </w:pPr>
      <w:r>
        <w:rPr>
          <w:rFonts w:ascii="Sentinel Book" w:hAnsi="Sentinel Book"/>
          <w:sz w:val="22"/>
        </w:rPr>
        <w:t xml:space="preserve">Create a </w:t>
      </w:r>
      <w:r w:rsidR="00EC0560">
        <w:rPr>
          <w:rFonts w:ascii="Sentinel Book" w:hAnsi="Sentinel Book"/>
          <w:sz w:val="22"/>
        </w:rPr>
        <w:t>polished</w:t>
      </w:r>
      <w:r>
        <w:rPr>
          <w:rFonts w:ascii="Sentinel Book" w:hAnsi="Sentinel Book"/>
          <w:sz w:val="22"/>
        </w:rPr>
        <w:t xml:space="preserve"> Cover Letter</w:t>
      </w:r>
      <w:r w:rsidR="00EC0560">
        <w:rPr>
          <w:rFonts w:ascii="Sentinel Book" w:hAnsi="Sentinel Book"/>
          <w:sz w:val="22"/>
        </w:rPr>
        <w:t xml:space="preserve"> draft</w:t>
      </w:r>
      <w:r>
        <w:rPr>
          <w:rFonts w:ascii="Sentinel Book" w:hAnsi="Sentinel Book"/>
          <w:sz w:val="22"/>
        </w:rPr>
        <w:t xml:space="preserve">, </w:t>
      </w:r>
      <w:r w:rsidR="00B6199B">
        <w:rPr>
          <w:rFonts w:ascii="Sentinel Book" w:hAnsi="Sentinel Book"/>
          <w:sz w:val="22"/>
        </w:rPr>
        <w:t>review internship and job search best practices, and speak about tips on how to be a successful intern.</w:t>
      </w:r>
    </w:p>
    <w:p w:rsidR="00EC0560" w:rsidRPr="00386E7A" w:rsidRDefault="00EC0560" w:rsidP="00EC0560">
      <w:pPr>
        <w:spacing w:after="120" w:line="360" w:lineRule="auto"/>
        <w:rPr>
          <w:rFonts w:ascii="Sentinel Book" w:hAnsi="Sentinel Book"/>
          <w:sz w:val="22"/>
          <w:u w:val="single"/>
        </w:rPr>
      </w:pPr>
      <w:r w:rsidRPr="00386E7A">
        <w:rPr>
          <w:rFonts w:ascii="Sentinel Book" w:hAnsi="Sentinel Book"/>
          <w:sz w:val="22"/>
          <w:u w:val="single"/>
        </w:rPr>
        <w:t>Sample Structure of the Session</w:t>
      </w:r>
    </w:p>
    <w:p w:rsidR="00B6199B" w:rsidRDefault="00B6199B" w:rsidP="00464156">
      <w:pPr>
        <w:pStyle w:val="ListParagraph"/>
        <w:numPr>
          <w:ilvl w:val="0"/>
          <w:numId w:val="12"/>
        </w:numPr>
        <w:spacing w:line="360" w:lineRule="auto"/>
        <w:rPr>
          <w:rFonts w:ascii="Sentinel Book" w:hAnsi="Sentinel Book"/>
          <w:sz w:val="22"/>
        </w:rPr>
      </w:pPr>
      <w:r w:rsidRPr="00EC0560">
        <w:rPr>
          <w:rFonts w:ascii="Sentinel Bold" w:hAnsi="Sentinel Bold"/>
          <w:sz w:val="22"/>
        </w:rPr>
        <w:t>Before</w:t>
      </w:r>
      <w:r>
        <w:rPr>
          <w:rFonts w:ascii="Sentinel Book" w:hAnsi="Sentinel Book"/>
          <w:sz w:val="22"/>
        </w:rPr>
        <w:t xml:space="preserve">:  Student will create </w:t>
      </w:r>
      <w:r w:rsidR="0086275F">
        <w:rPr>
          <w:rFonts w:ascii="Sentinel Book" w:hAnsi="Sentinel Book"/>
          <w:sz w:val="22"/>
        </w:rPr>
        <w:t xml:space="preserve">a </w:t>
      </w:r>
      <w:r>
        <w:rPr>
          <w:rFonts w:ascii="Sentinel Book" w:hAnsi="Sentinel Book"/>
          <w:sz w:val="22"/>
        </w:rPr>
        <w:t>Cover Letter draft or bring</w:t>
      </w:r>
      <w:r w:rsidR="009F6AF4">
        <w:rPr>
          <w:rFonts w:ascii="Sentinel Book" w:hAnsi="Sentinel Book"/>
          <w:sz w:val="22"/>
        </w:rPr>
        <w:t xml:space="preserve"> their</w:t>
      </w:r>
      <w:r>
        <w:rPr>
          <w:rFonts w:ascii="Sentinel Book" w:hAnsi="Sentinel Book"/>
          <w:sz w:val="22"/>
        </w:rPr>
        <w:t xml:space="preserve"> Cover Letter questions to begin the process. </w:t>
      </w:r>
      <w:r w:rsidR="008A425C">
        <w:rPr>
          <w:rFonts w:ascii="Sentinel Book" w:hAnsi="Sentinel Book"/>
          <w:sz w:val="22"/>
        </w:rPr>
        <w:t xml:space="preserve">Career Coach can compile </w:t>
      </w:r>
      <w:r w:rsidR="009F6AF4">
        <w:rPr>
          <w:rFonts w:ascii="Sentinel Book" w:hAnsi="Sentinel Book"/>
          <w:sz w:val="22"/>
        </w:rPr>
        <w:t xml:space="preserve">a </w:t>
      </w:r>
      <w:r w:rsidR="008A425C">
        <w:rPr>
          <w:rFonts w:ascii="Sentinel Book" w:hAnsi="Sentinel Book"/>
          <w:sz w:val="22"/>
        </w:rPr>
        <w:t>list of top job search websites specific to industry.</w:t>
      </w:r>
    </w:p>
    <w:p w:rsidR="008A425C" w:rsidRDefault="008A425C" w:rsidP="00464156">
      <w:pPr>
        <w:pStyle w:val="ListParagraph"/>
        <w:numPr>
          <w:ilvl w:val="0"/>
          <w:numId w:val="12"/>
        </w:numPr>
        <w:spacing w:line="360" w:lineRule="auto"/>
        <w:rPr>
          <w:rFonts w:ascii="Sentinel Book" w:hAnsi="Sentinel Book"/>
          <w:sz w:val="22"/>
        </w:rPr>
      </w:pPr>
      <w:r w:rsidRPr="00EC0560">
        <w:rPr>
          <w:rFonts w:ascii="Sentinel Bold" w:hAnsi="Sentinel Bold"/>
          <w:sz w:val="22"/>
        </w:rPr>
        <w:t>During</w:t>
      </w:r>
      <w:r>
        <w:rPr>
          <w:rFonts w:ascii="Sentinel Book" w:hAnsi="Sentinel Book"/>
          <w:sz w:val="22"/>
        </w:rPr>
        <w:t xml:space="preserve">: Student and Career Coach will review Cover Letter materials and </w:t>
      </w:r>
      <w:r w:rsidR="006E6BCE">
        <w:rPr>
          <w:rFonts w:ascii="Sentinel Book" w:hAnsi="Sentinel Book"/>
          <w:sz w:val="22"/>
        </w:rPr>
        <w:t>edit the</w:t>
      </w:r>
      <w:r>
        <w:rPr>
          <w:rFonts w:ascii="Sentinel Book" w:hAnsi="Sentinel Book"/>
          <w:sz w:val="22"/>
        </w:rPr>
        <w:t xml:space="preserve"> document. Speak about </w:t>
      </w:r>
      <w:r w:rsidR="006E6BCE">
        <w:rPr>
          <w:rFonts w:ascii="Sentinel Book" w:hAnsi="Sentinel Book"/>
          <w:sz w:val="22"/>
        </w:rPr>
        <w:t xml:space="preserve">the </w:t>
      </w:r>
      <w:r>
        <w:rPr>
          <w:rFonts w:ascii="Sentinel Book" w:hAnsi="Sentinel Book"/>
          <w:sz w:val="22"/>
        </w:rPr>
        <w:t xml:space="preserve">best internship and job search techniques and go online to review </w:t>
      </w:r>
      <w:r w:rsidR="006E6BCE">
        <w:rPr>
          <w:rFonts w:ascii="Sentinel Book" w:hAnsi="Sentinel Book"/>
          <w:sz w:val="22"/>
        </w:rPr>
        <w:t xml:space="preserve">how to search for </w:t>
      </w:r>
      <w:r>
        <w:rPr>
          <w:rFonts w:ascii="Sentinel Book" w:hAnsi="Sentinel Book"/>
          <w:sz w:val="22"/>
        </w:rPr>
        <w:t>postings.</w:t>
      </w:r>
      <w:r w:rsidR="005778E3">
        <w:rPr>
          <w:rFonts w:ascii="Sentinel Book" w:hAnsi="Sentinel Book"/>
          <w:sz w:val="22"/>
        </w:rPr>
        <w:t xml:space="preserve"> Student will pick at least on</w:t>
      </w:r>
      <w:r w:rsidR="0086275F">
        <w:rPr>
          <w:rFonts w:ascii="Sentinel Book" w:hAnsi="Sentinel Book"/>
          <w:sz w:val="22"/>
        </w:rPr>
        <w:t>e</w:t>
      </w:r>
      <w:r w:rsidR="005778E3">
        <w:rPr>
          <w:rFonts w:ascii="Sentinel Book" w:hAnsi="Sentinel Book"/>
          <w:sz w:val="22"/>
        </w:rPr>
        <w:t xml:space="preserve"> opportunity to apply to</w:t>
      </w:r>
      <w:r w:rsidR="001178B2">
        <w:rPr>
          <w:rFonts w:ascii="Sentinel Book" w:hAnsi="Sentinel Book"/>
          <w:sz w:val="22"/>
        </w:rPr>
        <w:t xml:space="preserve"> in the future</w:t>
      </w:r>
      <w:r w:rsidR="005778E3">
        <w:rPr>
          <w:rFonts w:ascii="Sentinel Book" w:hAnsi="Sentinel Book"/>
          <w:sz w:val="22"/>
        </w:rPr>
        <w:t xml:space="preserve">. Career Coach will provide tips </w:t>
      </w:r>
      <w:r w:rsidR="00EA291D">
        <w:rPr>
          <w:rFonts w:ascii="Sentinel Book" w:hAnsi="Sentinel Book"/>
          <w:sz w:val="22"/>
        </w:rPr>
        <w:t xml:space="preserve">about the </w:t>
      </w:r>
      <w:r w:rsidR="005778E3">
        <w:rPr>
          <w:rFonts w:ascii="Sentinel Book" w:hAnsi="Sentinel Book"/>
          <w:sz w:val="22"/>
        </w:rPr>
        <w:t>qualities an</w:t>
      </w:r>
      <w:r w:rsidR="00EA291D">
        <w:rPr>
          <w:rFonts w:ascii="Sentinel Book" w:hAnsi="Sentinel Book"/>
          <w:sz w:val="22"/>
        </w:rPr>
        <w:t xml:space="preserve">d </w:t>
      </w:r>
      <w:r w:rsidR="0086275F">
        <w:rPr>
          <w:rFonts w:ascii="Sentinel Book" w:hAnsi="Sentinel Book"/>
          <w:sz w:val="22"/>
        </w:rPr>
        <w:t>skills</w:t>
      </w:r>
      <w:r w:rsidR="006E6BCE">
        <w:rPr>
          <w:rFonts w:ascii="Sentinel Book" w:hAnsi="Sentinel Book"/>
          <w:sz w:val="22"/>
        </w:rPr>
        <w:t xml:space="preserve"> of successful interns</w:t>
      </w:r>
      <w:r w:rsidR="00EA291D">
        <w:rPr>
          <w:rFonts w:ascii="Sentinel Book" w:hAnsi="Sentinel Book"/>
          <w:sz w:val="22"/>
        </w:rPr>
        <w:t>.</w:t>
      </w:r>
    </w:p>
    <w:p w:rsidR="005778E3" w:rsidRDefault="005778E3" w:rsidP="00464156">
      <w:pPr>
        <w:pStyle w:val="ListParagraph"/>
        <w:numPr>
          <w:ilvl w:val="0"/>
          <w:numId w:val="12"/>
        </w:numPr>
        <w:spacing w:line="360" w:lineRule="auto"/>
        <w:rPr>
          <w:rFonts w:ascii="Sentinel Book" w:hAnsi="Sentinel Book"/>
          <w:sz w:val="22"/>
        </w:rPr>
      </w:pPr>
      <w:r w:rsidRPr="00EC0560">
        <w:rPr>
          <w:rFonts w:ascii="Sentinel Bold" w:hAnsi="Sentinel Bold"/>
          <w:sz w:val="22"/>
        </w:rPr>
        <w:t>After</w:t>
      </w:r>
      <w:r>
        <w:rPr>
          <w:rFonts w:ascii="Sentinel Book" w:hAnsi="Sentinel Book"/>
          <w:sz w:val="22"/>
        </w:rPr>
        <w:t xml:space="preserve">: Student and Career Coach will decide on </w:t>
      </w:r>
      <w:r w:rsidR="0086275F">
        <w:rPr>
          <w:rFonts w:ascii="Sentinel Book" w:hAnsi="Sentinel Book"/>
          <w:sz w:val="22"/>
        </w:rPr>
        <w:t xml:space="preserve">the </w:t>
      </w:r>
      <w:r>
        <w:rPr>
          <w:rFonts w:ascii="Sentinel Book" w:hAnsi="Sentinel Book"/>
          <w:sz w:val="22"/>
        </w:rPr>
        <w:t xml:space="preserve">next </w:t>
      </w:r>
      <w:r w:rsidR="0096079F">
        <w:rPr>
          <w:rFonts w:ascii="Sentinel Book" w:hAnsi="Sentinel Book"/>
          <w:sz w:val="22"/>
        </w:rPr>
        <w:t xml:space="preserve">collaboration </w:t>
      </w:r>
      <w:r>
        <w:rPr>
          <w:rFonts w:ascii="Sentinel Book" w:hAnsi="Sentinel Book"/>
          <w:sz w:val="22"/>
        </w:rPr>
        <w:t xml:space="preserve">date and topic; both submit brief </w:t>
      </w:r>
      <w:r w:rsidR="0096079F">
        <w:rPr>
          <w:rFonts w:ascii="Sentinel Book" w:hAnsi="Sentinel Book"/>
          <w:sz w:val="22"/>
        </w:rPr>
        <w:t xml:space="preserve">collaboration </w:t>
      </w:r>
      <w:r>
        <w:rPr>
          <w:rFonts w:ascii="Sentinel Book" w:hAnsi="Sentinel Book"/>
          <w:sz w:val="22"/>
        </w:rPr>
        <w:t>form. Student will make appropriate adjustments to</w:t>
      </w:r>
      <w:r w:rsidR="00EA291D">
        <w:rPr>
          <w:rFonts w:ascii="Sentinel Book" w:hAnsi="Sentinel Book"/>
          <w:sz w:val="22"/>
        </w:rPr>
        <w:t xml:space="preserve"> Cover Letter d</w:t>
      </w:r>
      <w:r>
        <w:rPr>
          <w:rFonts w:ascii="Sentinel Book" w:hAnsi="Sentinel Book"/>
          <w:sz w:val="22"/>
        </w:rPr>
        <w:t xml:space="preserve">raft. </w:t>
      </w:r>
      <w:r w:rsidRPr="009F607E">
        <w:rPr>
          <w:rFonts w:ascii="Sentinel Book" w:hAnsi="Sentinel Book"/>
          <w:sz w:val="22"/>
          <w:u w:val="single"/>
        </w:rPr>
        <w:t>Follow up</w:t>
      </w:r>
      <w:r>
        <w:rPr>
          <w:rFonts w:ascii="Sentinel Book" w:hAnsi="Sentinel Book"/>
          <w:sz w:val="22"/>
        </w:rPr>
        <w:t>-</w:t>
      </w:r>
      <w:r w:rsidR="00EA291D">
        <w:rPr>
          <w:rFonts w:ascii="Sentinel Book" w:hAnsi="Sentinel Book"/>
          <w:sz w:val="22"/>
        </w:rPr>
        <w:t xml:space="preserve"> Student will “apply” to the opportunity by showing or emailing Career Coach all application materials</w:t>
      </w:r>
      <w:r w:rsidR="009F3ECC">
        <w:rPr>
          <w:rFonts w:ascii="Sentinel Book" w:hAnsi="Sentinel Book"/>
          <w:sz w:val="22"/>
        </w:rPr>
        <w:t xml:space="preserve"> (including </w:t>
      </w:r>
      <w:r w:rsidR="006E6BCE">
        <w:rPr>
          <w:rFonts w:ascii="Sentinel Book" w:hAnsi="Sentinel Book"/>
          <w:sz w:val="22"/>
        </w:rPr>
        <w:t xml:space="preserve">a </w:t>
      </w:r>
      <w:r w:rsidR="009F3ECC">
        <w:rPr>
          <w:rFonts w:ascii="Sentinel Book" w:hAnsi="Sentinel Book"/>
          <w:sz w:val="22"/>
        </w:rPr>
        <w:t>polished and personalized Cover Letter</w:t>
      </w:r>
      <w:r w:rsidR="006E6BCE">
        <w:rPr>
          <w:rFonts w:ascii="Sentinel Book" w:hAnsi="Sentinel Book"/>
          <w:sz w:val="22"/>
        </w:rPr>
        <w:t>, Resume and References</w:t>
      </w:r>
      <w:r w:rsidR="009F3ECC">
        <w:rPr>
          <w:rFonts w:ascii="Sentinel Book" w:hAnsi="Sentinel Book"/>
          <w:sz w:val="22"/>
        </w:rPr>
        <w:t>)</w:t>
      </w:r>
      <w:r w:rsidR="00EA291D">
        <w:rPr>
          <w:rFonts w:ascii="Sentinel Book" w:hAnsi="Sentinel Book"/>
          <w:sz w:val="22"/>
        </w:rPr>
        <w:t xml:space="preserve">. </w:t>
      </w:r>
      <w:r w:rsidR="001178B2">
        <w:rPr>
          <w:rFonts w:ascii="Sentinel Book" w:hAnsi="Sentinel Book"/>
          <w:sz w:val="22"/>
        </w:rPr>
        <w:t xml:space="preserve">After Career Coach reviews </w:t>
      </w:r>
      <w:r w:rsidR="006E6BCE">
        <w:rPr>
          <w:rFonts w:ascii="Sentinel Book" w:hAnsi="Sentinel Book"/>
          <w:sz w:val="22"/>
        </w:rPr>
        <w:t xml:space="preserve">the draft </w:t>
      </w:r>
      <w:r w:rsidR="001178B2">
        <w:rPr>
          <w:rFonts w:ascii="Sentinel Book" w:hAnsi="Sentinel Book"/>
          <w:sz w:val="22"/>
        </w:rPr>
        <w:t>application, student is encouraged to apply to the position.</w:t>
      </w:r>
    </w:p>
    <w:p w:rsidR="002D04E9" w:rsidRPr="002D04E9" w:rsidRDefault="002D04E9" w:rsidP="002D04E9">
      <w:pPr>
        <w:spacing w:after="120" w:line="360" w:lineRule="auto"/>
        <w:rPr>
          <w:rFonts w:ascii="Sentinel Book" w:hAnsi="Sentinel Book"/>
          <w:sz w:val="22"/>
          <w:u w:val="single"/>
        </w:rPr>
      </w:pPr>
      <w:r w:rsidRPr="002D04E9">
        <w:rPr>
          <w:rFonts w:ascii="Sentinel Book" w:hAnsi="Sentinel Book"/>
          <w:sz w:val="22"/>
          <w:u w:val="single"/>
        </w:rPr>
        <w:t>Recommended method:</w:t>
      </w:r>
      <w:r w:rsidRPr="002D04E9">
        <w:rPr>
          <w:rFonts w:ascii="Sentinel Book" w:hAnsi="Sentinel Book"/>
          <w:sz w:val="22"/>
        </w:rPr>
        <w:t xml:space="preserve"> In person</w:t>
      </w:r>
    </w:p>
    <w:p w:rsidR="002D04E9" w:rsidRDefault="002D04E9" w:rsidP="002D04E9">
      <w:pPr>
        <w:spacing w:after="120" w:line="360" w:lineRule="auto"/>
        <w:rPr>
          <w:rFonts w:ascii="Sentinel Book" w:hAnsi="Sentinel Book"/>
          <w:sz w:val="22"/>
        </w:rPr>
      </w:pPr>
      <w:r w:rsidRPr="002D04E9">
        <w:rPr>
          <w:rFonts w:ascii="Sentinel Book" w:hAnsi="Sentinel Book"/>
          <w:sz w:val="22"/>
          <w:u w:val="single"/>
        </w:rPr>
        <w:t>Time estimate</w:t>
      </w:r>
      <w:r w:rsidRPr="002D04E9">
        <w:rPr>
          <w:rFonts w:ascii="Sentinel Book" w:hAnsi="Sentinel Book"/>
          <w:sz w:val="22"/>
        </w:rPr>
        <w:t xml:space="preserve">: </w:t>
      </w:r>
      <w:r>
        <w:rPr>
          <w:rFonts w:ascii="Sentinel Book" w:hAnsi="Sentinel Book"/>
          <w:sz w:val="22"/>
        </w:rPr>
        <w:t>1 hour</w:t>
      </w:r>
    </w:p>
    <w:p w:rsidR="006E6BCE" w:rsidRDefault="006E6BCE" w:rsidP="006E6BCE">
      <w:pPr>
        <w:spacing w:after="120" w:line="360" w:lineRule="auto"/>
        <w:rPr>
          <w:rFonts w:ascii="Sentinel Book" w:hAnsi="Sentinel Book"/>
          <w:sz w:val="22"/>
          <w:u w:val="single"/>
        </w:rPr>
      </w:pPr>
      <w:r w:rsidRPr="003A0578">
        <w:rPr>
          <w:rFonts w:ascii="Sentinel Book" w:hAnsi="Sentinel Book"/>
          <w:sz w:val="22"/>
          <w:u w:val="single"/>
        </w:rPr>
        <w:t>Tips for Career Coach:</w:t>
      </w:r>
    </w:p>
    <w:p w:rsidR="006E6BCE" w:rsidRDefault="006E6BCE" w:rsidP="006E6BCE">
      <w:pPr>
        <w:pStyle w:val="ListParagraph"/>
        <w:numPr>
          <w:ilvl w:val="0"/>
          <w:numId w:val="36"/>
        </w:numPr>
        <w:spacing w:after="120" w:line="360" w:lineRule="auto"/>
        <w:rPr>
          <w:rFonts w:ascii="Sentinel Book" w:hAnsi="Sentinel Book"/>
          <w:sz w:val="22"/>
        </w:rPr>
      </w:pPr>
      <w:r>
        <w:rPr>
          <w:rFonts w:ascii="Sentinel Book" w:hAnsi="Sentinel Book"/>
          <w:sz w:val="22"/>
        </w:rPr>
        <w:t>This may be the student’s first time applying for a job or internship opportunity. Building these skills will be extremely helpful for the student to master</w:t>
      </w:r>
      <w:r w:rsidR="009F6AF4">
        <w:rPr>
          <w:rFonts w:ascii="Sentinel Book" w:hAnsi="Sentinel Book"/>
          <w:sz w:val="22"/>
        </w:rPr>
        <w:t xml:space="preserve"> to use in their future career</w:t>
      </w:r>
      <w:r>
        <w:rPr>
          <w:rFonts w:ascii="Sentinel Book" w:hAnsi="Sentinel Book"/>
          <w:sz w:val="22"/>
        </w:rPr>
        <w:t xml:space="preserve">. It will be important to be patient as the student may need </w:t>
      </w:r>
      <w:r w:rsidR="009F6AF4">
        <w:rPr>
          <w:rFonts w:ascii="Sentinel Book" w:hAnsi="Sentinel Book"/>
          <w:sz w:val="22"/>
        </w:rPr>
        <w:t>you</w:t>
      </w:r>
      <w:r>
        <w:rPr>
          <w:rFonts w:ascii="Sentinel Book" w:hAnsi="Sentinel Book"/>
          <w:sz w:val="22"/>
        </w:rPr>
        <w:t xml:space="preserve"> to walk them through the process from beginning until the end.</w:t>
      </w:r>
    </w:p>
    <w:p w:rsidR="006E6BCE" w:rsidRDefault="006E6BCE" w:rsidP="006E6BCE">
      <w:pPr>
        <w:pStyle w:val="ListParagraph"/>
        <w:numPr>
          <w:ilvl w:val="0"/>
          <w:numId w:val="36"/>
        </w:numPr>
        <w:spacing w:after="120" w:line="360" w:lineRule="auto"/>
        <w:rPr>
          <w:rFonts w:ascii="Sentinel Book" w:hAnsi="Sentinel Book"/>
          <w:sz w:val="22"/>
        </w:rPr>
      </w:pPr>
      <w:r>
        <w:rPr>
          <w:rFonts w:ascii="Sentinel Book" w:hAnsi="Sentinel Book"/>
          <w:sz w:val="22"/>
        </w:rPr>
        <w:t xml:space="preserve">This session might require follow up. </w:t>
      </w:r>
      <w:r w:rsidR="009F6AF4">
        <w:rPr>
          <w:rFonts w:ascii="Sentinel Book" w:hAnsi="Sentinel Book"/>
          <w:sz w:val="22"/>
        </w:rPr>
        <w:t>Providing e</w:t>
      </w:r>
      <w:r>
        <w:rPr>
          <w:rFonts w:ascii="Sentinel Book" w:hAnsi="Sentinel Book"/>
          <w:sz w:val="22"/>
        </w:rPr>
        <w:t xml:space="preserve">ncouragement is key because students may not hear back from the company and get discouraged. Follow up is </w:t>
      </w:r>
      <w:r w:rsidR="007A4ECE">
        <w:rPr>
          <w:rFonts w:ascii="Sentinel Book" w:hAnsi="Sentinel Book"/>
          <w:sz w:val="22"/>
        </w:rPr>
        <w:t xml:space="preserve">an </w:t>
      </w:r>
      <w:r>
        <w:rPr>
          <w:rFonts w:ascii="Sentinel Book" w:hAnsi="Sentinel Book"/>
          <w:sz w:val="22"/>
        </w:rPr>
        <w:t xml:space="preserve">important </w:t>
      </w:r>
      <w:r w:rsidR="007A4ECE">
        <w:rPr>
          <w:rFonts w:ascii="Sentinel Book" w:hAnsi="Sentinel Book"/>
          <w:sz w:val="22"/>
        </w:rPr>
        <w:t xml:space="preserve">component to applying to opportunities </w:t>
      </w:r>
      <w:r>
        <w:rPr>
          <w:rFonts w:ascii="Sentinel Book" w:hAnsi="Sentinel Book"/>
          <w:sz w:val="22"/>
        </w:rPr>
        <w:t xml:space="preserve">and yet </w:t>
      </w:r>
      <w:r w:rsidR="007A4ECE">
        <w:rPr>
          <w:rFonts w:ascii="Sentinel Book" w:hAnsi="Sentinel Book"/>
          <w:sz w:val="22"/>
        </w:rPr>
        <w:t>students do not know how to follow up appropriately.</w:t>
      </w:r>
    </w:p>
    <w:p w:rsidR="007A4ECE" w:rsidRPr="006E6BCE" w:rsidRDefault="007A4ECE" w:rsidP="006E6BCE">
      <w:pPr>
        <w:pStyle w:val="ListParagraph"/>
        <w:numPr>
          <w:ilvl w:val="0"/>
          <w:numId w:val="36"/>
        </w:numPr>
        <w:spacing w:after="120" w:line="360" w:lineRule="auto"/>
        <w:rPr>
          <w:rFonts w:ascii="Sentinel Book" w:hAnsi="Sentinel Book"/>
          <w:sz w:val="22"/>
        </w:rPr>
      </w:pPr>
      <w:r>
        <w:rPr>
          <w:rFonts w:ascii="Sentinel Book" w:hAnsi="Sentinel Book"/>
          <w:sz w:val="22"/>
        </w:rPr>
        <w:t>Provide insight about your experience as an intern or job seeker.</w:t>
      </w:r>
    </w:p>
    <w:p w:rsidR="00BF6811" w:rsidRPr="00BF6811" w:rsidRDefault="007F2FC9" w:rsidP="00BF6811">
      <w:pPr>
        <w:spacing w:after="160" w:line="259" w:lineRule="auto"/>
        <w:rPr>
          <w:rFonts w:ascii="Sentinel Book" w:hAnsi="Sentinel Book"/>
          <w:color w:val="0070C0"/>
          <w:sz w:val="22"/>
        </w:rPr>
      </w:pPr>
      <w:hyperlink r:id="rId22" w:history="1">
        <w:r w:rsidR="00BF6811" w:rsidRPr="00BF6811">
          <w:rPr>
            <w:rStyle w:val="Hyperlink"/>
            <w:rFonts w:ascii="Sentinel Book" w:hAnsi="Sentinel Book"/>
            <w:color w:val="0070C0"/>
            <w:sz w:val="22"/>
          </w:rPr>
          <w:t>Relevant Internship Article</w:t>
        </w:r>
      </w:hyperlink>
    </w:p>
    <w:p w:rsidR="002D04E9" w:rsidRPr="002D04E9" w:rsidRDefault="007F2FC9" w:rsidP="00464156">
      <w:pPr>
        <w:spacing w:after="120" w:line="360" w:lineRule="auto"/>
        <w:rPr>
          <w:rFonts w:ascii="Sentinel Book" w:hAnsi="Sentinel Book"/>
          <w:color w:val="0070C0"/>
          <w:sz w:val="22"/>
          <w:u w:val="single"/>
        </w:rPr>
      </w:pPr>
      <w:hyperlink r:id="rId23" w:history="1">
        <w:r w:rsidR="002D04E9" w:rsidRPr="002D04E9">
          <w:rPr>
            <w:rStyle w:val="Hyperlink"/>
            <w:rFonts w:ascii="Sentinel Book" w:hAnsi="Sentinel Book"/>
            <w:color w:val="0070C0"/>
            <w:sz w:val="22"/>
          </w:rPr>
          <w:t>Relevant Cover Letter Article</w:t>
        </w:r>
      </w:hyperlink>
    </w:p>
    <w:p w:rsidR="00282956" w:rsidRPr="00F11F4C" w:rsidRDefault="00DD4068" w:rsidP="00464156">
      <w:pPr>
        <w:pStyle w:val="Heading2"/>
        <w:spacing w:line="360" w:lineRule="auto"/>
        <w:rPr>
          <w:rFonts w:ascii="Sentinel Bold" w:hAnsi="Sentinel Bold"/>
          <w:b w:val="0"/>
        </w:rPr>
      </w:pPr>
      <w:r w:rsidRPr="00F11F4C">
        <w:rPr>
          <w:rFonts w:ascii="Sentinel Bold" w:hAnsi="Sentinel Bold"/>
          <w:b w:val="0"/>
        </w:rPr>
        <w:t>Office Visit</w:t>
      </w:r>
    </w:p>
    <w:p w:rsidR="00282956" w:rsidRDefault="00DD4068" w:rsidP="00464156">
      <w:pPr>
        <w:spacing w:after="120" w:line="360" w:lineRule="auto"/>
        <w:rPr>
          <w:rFonts w:ascii="Sentinel Book" w:hAnsi="Sentinel Book"/>
          <w:sz w:val="22"/>
        </w:rPr>
      </w:pPr>
      <w:r w:rsidRPr="00735404">
        <w:rPr>
          <w:rFonts w:ascii="Sentinel Book" w:hAnsi="Sentinel Book"/>
          <w:sz w:val="22"/>
        </w:rPr>
        <w:t>Student visit</w:t>
      </w:r>
      <w:r w:rsidR="00FC7DA7">
        <w:rPr>
          <w:rFonts w:ascii="Sentinel Book" w:hAnsi="Sentinel Book"/>
          <w:sz w:val="22"/>
        </w:rPr>
        <w:t>s</w:t>
      </w:r>
      <w:r w:rsidRPr="00735404">
        <w:rPr>
          <w:rFonts w:ascii="Sentinel Book" w:hAnsi="Sentinel Book"/>
          <w:sz w:val="22"/>
        </w:rPr>
        <w:t xml:space="preserve"> Career Coach in a professional setting: at the place of work</w:t>
      </w:r>
      <w:r w:rsidR="00735404">
        <w:rPr>
          <w:rFonts w:ascii="Sentinel Book" w:hAnsi="Sentinel Book"/>
          <w:sz w:val="22"/>
        </w:rPr>
        <w:t xml:space="preserve"> or </w:t>
      </w:r>
      <w:r w:rsidR="00E05ED4">
        <w:rPr>
          <w:rFonts w:ascii="Sentinel Book" w:hAnsi="Sentinel Book"/>
          <w:sz w:val="22"/>
        </w:rPr>
        <w:t>a company event</w:t>
      </w:r>
      <w:r w:rsidRPr="00735404">
        <w:rPr>
          <w:rFonts w:ascii="Sentinel Book" w:hAnsi="Sentinel Book"/>
          <w:sz w:val="22"/>
        </w:rPr>
        <w:t>.</w:t>
      </w:r>
    </w:p>
    <w:p w:rsidR="007A4ECE" w:rsidRPr="00386E7A" w:rsidRDefault="007A4ECE" w:rsidP="007A4ECE">
      <w:pPr>
        <w:spacing w:after="120" w:line="360" w:lineRule="auto"/>
        <w:rPr>
          <w:rFonts w:ascii="Sentinel Book" w:hAnsi="Sentinel Book"/>
          <w:sz w:val="22"/>
          <w:u w:val="single"/>
        </w:rPr>
      </w:pPr>
      <w:r w:rsidRPr="00386E7A">
        <w:rPr>
          <w:rFonts w:ascii="Sentinel Book" w:hAnsi="Sentinel Book"/>
          <w:sz w:val="22"/>
          <w:u w:val="single"/>
        </w:rPr>
        <w:t>Sample Structure of the Session</w:t>
      </w:r>
    </w:p>
    <w:p w:rsidR="00DD4068" w:rsidRPr="00735404" w:rsidRDefault="00DD4068" w:rsidP="00464156">
      <w:pPr>
        <w:pStyle w:val="ListParagraph"/>
        <w:numPr>
          <w:ilvl w:val="0"/>
          <w:numId w:val="14"/>
        </w:numPr>
        <w:spacing w:after="120" w:line="360" w:lineRule="auto"/>
        <w:rPr>
          <w:rFonts w:ascii="Sentinel Book" w:hAnsi="Sentinel Book"/>
          <w:sz w:val="22"/>
        </w:rPr>
      </w:pPr>
      <w:r w:rsidRPr="007A4ECE">
        <w:rPr>
          <w:rFonts w:ascii="Sentinel Bold" w:hAnsi="Sentinel Bold"/>
          <w:sz w:val="22"/>
        </w:rPr>
        <w:t>Before</w:t>
      </w:r>
      <w:r w:rsidRPr="00735404">
        <w:rPr>
          <w:rFonts w:ascii="Sentinel Book" w:hAnsi="Sentinel Book"/>
          <w:sz w:val="22"/>
        </w:rPr>
        <w:t xml:space="preserve">: Career Coach </w:t>
      </w:r>
      <w:r w:rsidR="00585D95">
        <w:rPr>
          <w:rFonts w:ascii="Sentinel Book" w:hAnsi="Sentinel Book"/>
          <w:sz w:val="22"/>
        </w:rPr>
        <w:t>prepares</w:t>
      </w:r>
      <w:r w:rsidRPr="00735404">
        <w:rPr>
          <w:rFonts w:ascii="Sentinel Book" w:hAnsi="Sentinel Book"/>
          <w:sz w:val="22"/>
        </w:rPr>
        <w:t xml:space="preserve"> student with</w:t>
      </w:r>
      <w:r w:rsidR="00CF0577" w:rsidRPr="00735404">
        <w:rPr>
          <w:rFonts w:ascii="Sentinel Book" w:hAnsi="Sentinel Book"/>
          <w:sz w:val="22"/>
        </w:rPr>
        <w:t xml:space="preserve"> information on what to expect during the Office Visit. This includes </w:t>
      </w:r>
      <w:r w:rsidR="00585D95">
        <w:rPr>
          <w:rFonts w:ascii="Sentinel Book" w:hAnsi="Sentinel Book"/>
          <w:sz w:val="22"/>
        </w:rPr>
        <w:t>the various employees</w:t>
      </w:r>
      <w:r w:rsidR="00CF0577" w:rsidRPr="00735404">
        <w:rPr>
          <w:rFonts w:ascii="Sentinel Book" w:hAnsi="Sentinel Book"/>
          <w:sz w:val="22"/>
        </w:rPr>
        <w:t xml:space="preserve"> the student may meet during the visit, what the appropriate attire is, </w:t>
      </w:r>
      <w:r w:rsidR="00585D95">
        <w:rPr>
          <w:rFonts w:ascii="Sentinel Book" w:hAnsi="Sentinel Book"/>
          <w:sz w:val="22"/>
        </w:rPr>
        <w:t>the company culture and environment, as well as</w:t>
      </w:r>
      <w:r w:rsidR="00CF0577" w:rsidRPr="00735404">
        <w:rPr>
          <w:rFonts w:ascii="Sentinel Book" w:hAnsi="Sentinel Book"/>
          <w:sz w:val="22"/>
        </w:rPr>
        <w:t xml:space="preserve"> the schedule.</w:t>
      </w:r>
    </w:p>
    <w:p w:rsidR="00CF0577" w:rsidRPr="00735404" w:rsidRDefault="00CF0577" w:rsidP="00464156">
      <w:pPr>
        <w:pStyle w:val="ListParagraph"/>
        <w:numPr>
          <w:ilvl w:val="0"/>
          <w:numId w:val="14"/>
        </w:numPr>
        <w:spacing w:after="120" w:line="360" w:lineRule="auto"/>
        <w:rPr>
          <w:rFonts w:ascii="Sentinel Book" w:hAnsi="Sentinel Book"/>
          <w:sz w:val="22"/>
        </w:rPr>
      </w:pPr>
      <w:r w:rsidRPr="007A4ECE">
        <w:rPr>
          <w:rFonts w:ascii="Sentinel Bold" w:hAnsi="Sentinel Bold"/>
          <w:sz w:val="22"/>
        </w:rPr>
        <w:t>During</w:t>
      </w:r>
      <w:r w:rsidRPr="00735404">
        <w:rPr>
          <w:rFonts w:ascii="Sentinel Book" w:hAnsi="Sentinel Book"/>
          <w:sz w:val="22"/>
        </w:rPr>
        <w:t>: Career Coach will introduce student to a</w:t>
      </w:r>
      <w:r w:rsidR="009F3ECC">
        <w:rPr>
          <w:rFonts w:ascii="Sentinel Book" w:hAnsi="Sentinel Book"/>
          <w:sz w:val="22"/>
        </w:rPr>
        <w:t xml:space="preserve"> professional work environment </w:t>
      </w:r>
      <w:r w:rsidRPr="00735404">
        <w:rPr>
          <w:rFonts w:ascii="Sentinel Book" w:hAnsi="Sentinel Book"/>
          <w:sz w:val="22"/>
        </w:rPr>
        <w:t>and review the daily activities</w:t>
      </w:r>
      <w:r w:rsidR="00735404" w:rsidRPr="00735404">
        <w:rPr>
          <w:rFonts w:ascii="Sentinel Book" w:hAnsi="Sentinel Book"/>
          <w:sz w:val="22"/>
        </w:rPr>
        <w:t xml:space="preserve"> of the company. Student will take notes and speak with any employees if introduced.</w:t>
      </w:r>
      <w:r w:rsidR="00585D95">
        <w:rPr>
          <w:rFonts w:ascii="Sentinel Book" w:hAnsi="Sentinel Book"/>
          <w:sz w:val="22"/>
        </w:rPr>
        <w:t xml:space="preserve"> Ideally, the student can interact with other staff to see the various job types.</w:t>
      </w:r>
    </w:p>
    <w:p w:rsidR="00735404" w:rsidRPr="00735404" w:rsidRDefault="00735404" w:rsidP="00464156">
      <w:pPr>
        <w:pStyle w:val="ListParagraph"/>
        <w:numPr>
          <w:ilvl w:val="0"/>
          <w:numId w:val="14"/>
        </w:numPr>
        <w:spacing w:after="120" w:line="360" w:lineRule="auto"/>
        <w:rPr>
          <w:rFonts w:ascii="Sentinel Book" w:hAnsi="Sentinel Book"/>
        </w:rPr>
      </w:pPr>
      <w:r w:rsidRPr="007A4ECE">
        <w:rPr>
          <w:rFonts w:ascii="Sentinel Bold" w:hAnsi="Sentinel Bold"/>
          <w:sz w:val="22"/>
        </w:rPr>
        <w:t>After</w:t>
      </w:r>
      <w:r w:rsidRPr="00735404">
        <w:rPr>
          <w:rFonts w:ascii="Sentinel Book" w:hAnsi="Sentinel Book"/>
          <w:sz w:val="22"/>
        </w:rPr>
        <w:t>:</w:t>
      </w:r>
      <w:r w:rsidRPr="00735404">
        <w:rPr>
          <w:rFonts w:ascii="Sentinel Book" w:hAnsi="Sentinel Book"/>
          <w:sz w:val="24"/>
        </w:rPr>
        <w:t xml:space="preserve"> </w:t>
      </w:r>
      <w:r>
        <w:rPr>
          <w:rFonts w:ascii="Sentinel Book" w:hAnsi="Sentinel Book"/>
          <w:sz w:val="22"/>
        </w:rPr>
        <w:t xml:space="preserve">Student and Career Coach will decide on </w:t>
      </w:r>
      <w:r w:rsidR="00E7410C">
        <w:rPr>
          <w:rFonts w:ascii="Sentinel Book" w:hAnsi="Sentinel Book"/>
          <w:sz w:val="22"/>
        </w:rPr>
        <w:t xml:space="preserve">the </w:t>
      </w:r>
      <w:r>
        <w:rPr>
          <w:rFonts w:ascii="Sentinel Book" w:hAnsi="Sentinel Book"/>
          <w:sz w:val="22"/>
        </w:rPr>
        <w:t xml:space="preserve">next </w:t>
      </w:r>
      <w:r w:rsidR="0096079F">
        <w:rPr>
          <w:rFonts w:ascii="Sentinel Book" w:hAnsi="Sentinel Book"/>
          <w:sz w:val="22"/>
        </w:rPr>
        <w:t>collaboration</w:t>
      </w:r>
      <w:r>
        <w:rPr>
          <w:rFonts w:ascii="Sentinel Book" w:hAnsi="Sentinel Book"/>
          <w:sz w:val="22"/>
        </w:rPr>
        <w:t xml:space="preserve"> date and topic; both submit brief </w:t>
      </w:r>
      <w:r w:rsidR="0096079F">
        <w:rPr>
          <w:rFonts w:ascii="Sentinel Book" w:hAnsi="Sentinel Book"/>
          <w:sz w:val="22"/>
        </w:rPr>
        <w:t xml:space="preserve">collaboration </w:t>
      </w:r>
      <w:r>
        <w:rPr>
          <w:rFonts w:ascii="Sentinel Book" w:hAnsi="Sentinel Book"/>
          <w:sz w:val="22"/>
        </w:rPr>
        <w:t xml:space="preserve">form. </w:t>
      </w:r>
    </w:p>
    <w:p w:rsidR="00735404" w:rsidRDefault="00F11F4C" w:rsidP="00464156">
      <w:pPr>
        <w:spacing w:after="120" w:line="360" w:lineRule="auto"/>
        <w:rPr>
          <w:rFonts w:ascii="Sentinel Book" w:hAnsi="Sentinel Book"/>
          <w:sz w:val="22"/>
        </w:rPr>
      </w:pPr>
      <w:r>
        <w:rPr>
          <w:rFonts w:ascii="Sentinel Book" w:hAnsi="Sentinel Book"/>
          <w:sz w:val="22"/>
          <w:u w:val="single"/>
        </w:rPr>
        <w:t xml:space="preserve">Only </w:t>
      </w:r>
      <w:r w:rsidR="00735404" w:rsidRPr="006E15C8">
        <w:rPr>
          <w:rFonts w:ascii="Sentinel Book" w:hAnsi="Sentinel Book"/>
          <w:sz w:val="22"/>
          <w:u w:val="single"/>
        </w:rPr>
        <w:t>Method</w:t>
      </w:r>
      <w:r>
        <w:rPr>
          <w:rFonts w:ascii="Sentinel Book" w:hAnsi="Sentinel Book"/>
          <w:sz w:val="22"/>
          <w:u w:val="single"/>
        </w:rPr>
        <w:t xml:space="preserve">: </w:t>
      </w:r>
      <w:r w:rsidRPr="00F11F4C">
        <w:rPr>
          <w:rFonts w:ascii="Sentinel Book" w:hAnsi="Sentinel Book"/>
          <w:sz w:val="22"/>
        </w:rPr>
        <w:t>I</w:t>
      </w:r>
      <w:r w:rsidR="00735404">
        <w:rPr>
          <w:rFonts w:ascii="Sentinel Book" w:hAnsi="Sentinel Book"/>
          <w:sz w:val="22"/>
        </w:rPr>
        <w:t>n person</w:t>
      </w:r>
    </w:p>
    <w:p w:rsidR="00C83CB2" w:rsidRDefault="00C83CB2" w:rsidP="00464156">
      <w:pPr>
        <w:spacing w:after="120" w:line="360" w:lineRule="auto"/>
        <w:rPr>
          <w:rFonts w:ascii="Sentinel Book" w:hAnsi="Sentinel Book"/>
          <w:sz w:val="22"/>
        </w:rPr>
      </w:pPr>
      <w:r w:rsidRPr="00C83CB2">
        <w:rPr>
          <w:rFonts w:ascii="Sentinel Book" w:hAnsi="Sentinel Book"/>
          <w:sz w:val="22"/>
          <w:u w:val="single"/>
        </w:rPr>
        <w:t>Estimated time</w:t>
      </w:r>
      <w:r>
        <w:rPr>
          <w:rFonts w:ascii="Sentinel Book" w:hAnsi="Sentinel Book"/>
          <w:sz w:val="22"/>
        </w:rPr>
        <w:t>: 1 hour</w:t>
      </w:r>
    </w:p>
    <w:p w:rsidR="007A4ECE" w:rsidRDefault="007A4ECE" w:rsidP="007A4ECE">
      <w:pPr>
        <w:spacing w:after="120" w:line="360" w:lineRule="auto"/>
        <w:rPr>
          <w:rFonts w:ascii="Sentinel Book" w:hAnsi="Sentinel Book"/>
          <w:sz w:val="22"/>
          <w:u w:val="single"/>
        </w:rPr>
      </w:pPr>
      <w:r w:rsidRPr="003A0578">
        <w:rPr>
          <w:rFonts w:ascii="Sentinel Book" w:hAnsi="Sentinel Book"/>
          <w:sz w:val="22"/>
          <w:u w:val="single"/>
        </w:rPr>
        <w:t>Tips for Career Coach:</w:t>
      </w:r>
    </w:p>
    <w:p w:rsidR="007A4ECE" w:rsidRDefault="007A4ECE" w:rsidP="007A4ECE">
      <w:pPr>
        <w:pStyle w:val="ListParagraph"/>
        <w:numPr>
          <w:ilvl w:val="0"/>
          <w:numId w:val="37"/>
        </w:numPr>
        <w:spacing w:after="120" w:line="360" w:lineRule="auto"/>
        <w:rPr>
          <w:rFonts w:ascii="Sentinel Book" w:hAnsi="Sentinel Book"/>
          <w:sz w:val="22"/>
        </w:rPr>
      </w:pPr>
      <w:r>
        <w:rPr>
          <w:rFonts w:ascii="Sentinel Book" w:hAnsi="Sentinel Book"/>
          <w:sz w:val="22"/>
        </w:rPr>
        <w:t>Plan a brief agenda for the job shadow to make most use of your time, your company’s time and the student’s time.</w:t>
      </w:r>
    </w:p>
    <w:p w:rsidR="007A4ECE" w:rsidRDefault="007A4ECE" w:rsidP="007A4ECE">
      <w:pPr>
        <w:pStyle w:val="ListParagraph"/>
        <w:numPr>
          <w:ilvl w:val="0"/>
          <w:numId w:val="37"/>
        </w:numPr>
        <w:spacing w:after="120" w:line="360" w:lineRule="auto"/>
        <w:rPr>
          <w:rFonts w:ascii="Sentinel Book" w:hAnsi="Sentinel Book"/>
          <w:sz w:val="22"/>
        </w:rPr>
      </w:pPr>
      <w:r>
        <w:rPr>
          <w:rFonts w:ascii="Sentinel Book" w:hAnsi="Sentinel Book"/>
          <w:sz w:val="22"/>
        </w:rPr>
        <w:t xml:space="preserve">Introduce student to any interns or entry level candidates so that the student may ask questions to people in </w:t>
      </w:r>
      <w:r w:rsidR="005D125B">
        <w:rPr>
          <w:rFonts w:ascii="Sentinel Book" w:hAnsi="Sentinel Book"/>
          <w:sz w:val="22"/>
        </w:rPr>
        <w:t>a similar</w:t>
      </w:r>
      <w:r>
        <w:rPr>
          <w:rFonts w:ascii="Sentinel Book" w:hAnsi="Sentinel Book"/>
          <w:sz w:val="22"/>
        </w:rPr>
        <w:t xml:space="preserve"> stage of life.</w:t>
      </w:r>
    </w:p>
    <w:p w:rsidR="007A4ECE" w:rsidRPr="007A4ECE" w:rsidRDefault="007A4ECE" w:rsidP="007A4ECE">
      <w:pPr>
        <w:pStyle w:val="ListParagraph"/>
        <w:numPr>
          <w:ilvl w:val="0"/>
          <w:numId w:val="37"/>
        </w:numPr>
        <w:spacing w:after="120" w:line="360" w:lineRule="auto"/>
        <w:rPr>
          <w:rFonts w:ascii="Sentinel Book" w:hAnsi="Sentinel Book"/>
          <w:sz w:val="22"/>
        </w:rPr>
      </w:pPr>
      <w:r>
        <w:rPr>
          <w:rFonts w:ascii="Sentinel Book" w:hAnsi="Sentinel Book"/>
          <w:sz w:val="22"/>
        </w:rPr>
        <w:t xml:space="preserve">The job shadow can be short and sweet. Ask the student beforehand to see what he or she is </w:t>
      </w:r>
      <w:r w:rsidR="009F6AF4">
        <w:rPr>
          <w:rFonts w:ascii="Sentinel Book" w:hAnsi="Sentinel Book"/>
          <w:sz w:val="22"/>
        </w:rPr>
        <w:t>interested in</w:t>
      </w:r>
      <w:r>
        <w:rPr>
          <w:rFonts w:ascii="Sentinel Book" w:hAnsi="Sentinel Book"/>
          <w:sz w:val="22"/>
        </w:rPr>
        <w:t xml:space="preserve"> learn</w:t>
      </w:r>
      <w:r w:rsidR="009F6AF4">
        <w:rPr>
          <w:rFonts w:ascii="Sentinel Book" w:hAnsi="Sentinel Book"/>
          <w:sz w:val="22"/>
        </w:rPr>
        <w:t>ing or observing</w:t>
      </w:r>
      <w:r>
        <w:rPr>
          <w:rFonts w:ascii="Sentinel Book" w:hAnsi="Sentinel Book"/>
          <w:sz w:val="22"/>
        </w:rPr>
        <w:t xml:space="preserve"> during the meeting.</w:t>
      </w:r>
    </w:p>
    <w:p w:rsidR="00E7410C" w:rsidRPr="00E7410C" w:rsidRDefault="007F2FC9" w:rsidP="00E7410C">
      <w:pPr>
        <w:spacing w:after="160" w:line="259" w:lineRule="auto"/>
        <w:rPr>
          <w:rFonts w:ascii="Sentinel Book" w:hAnsi="Sentinel Book"/>
          <w:color w:val="0070C0"/>
          <w:sz w:val="22"/>
        </w:rPr>
      </w:pPr>
      <w:hyperlink r:id="rId24" w:history="1">
        <w:r w:rsidR="00E7410C" w:rsidRPr="00E7410C">
          <w:rPr>
            <w:rStyle w:val="Hyperlink"/>
            <w:rFonts w:ascii="Sentinel Book" w:hAnsi="Sentinel Book"/>
            <w:color w:val="0070C0"/>
            <w:sz w:val="22"/>
          </w:rPr>
          <w:t>Relevant Job Shadow Article</w:t>
        </w:r>
      </w:hyperlink>
    </w:p>
    <w:p w:rsidR="005F58A0" w:rsidRPr="00DF2EF2" w:rsidRDefault="005F58A0" w:rsidP="005D125B">
      <w:pPr>
        <w:pStyle w:val="Heading2"/>
        <w:spacing w:line="360" w:lineRule="auto"/>
        <w:rPr>
          <w:rFonts w:ascii="Sentinel Book" w:hAnsi="Sentinel Book"/>
        </w:rPr>
      </w:pPr>
    </w:p>
    <w:sectPr w:rsidR="005F58A0" w:rsidRPr="00DF2EF2" w:rsidSect="00537BA5">
      <w:pgSz w:w="12240" w:h="15840" w:code="1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2FC9" w:rsidRDefault="007F2FC9">
      <w:pPr>
        <w:spacing w:after="0" w:line="240" w:lineRule="auto"/>
      </w:pPr>
      <w:r>
        <w:separator/>
      </w:r>
    </w:p>
  </w:endnote>
  <w:endnote w:type="continuationSeparator" w:id="0">
    <w:p w:rsidR="007F2FC9" w:rsidRDefault="007F2F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ntinel Book">
    <w:altName w:val="Arial"/>
    <w:panose1 w:val="00000000000000000000"/>
    <w:charset w:val="00"/>
    <w:family w:val="modern"/>
    <w:notTrueType/>
    <w:pitch w:val="variable"/>
    <w:sig w:usb0="00000001" w:usb1="40000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ungsten Light">
    <w:altName w:val="Arial"/>
    <w:panose1 w:val="00000000000000000000"/>
    <w:charset w:val="00"/>
    <w:family w:val="modern"/>
    <w:notTrueType/>
    <w:pitch w:val="variable"/>
    <w:sig w:usb0="00000001" w:usb1="4000004A" w:usb2="00000000" w:usb3="00000000" w:csb0="0000009B" w:csb1="00000000"/>
  </w:font>
  <w:font w:name="Sentinel Bold">
    <w:altName w:val="Arial"/>
    <w:panose1 w:val="00000000000000000000"/>
    <w:charset w:val="00"/>
    <w:family w:val="modern"/>
    <w:notTrueType/>
    <w:pitch w:val="variable"/>
    <w:sig w:usb0="00000001" w:usb1="4000004A" w:usb2="00000000" w:usb3="00000000" w:csb0="0000009B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79613015"/>
      <w:docPartObj>
        <w:docPartGallery w:val="Page Numbers (Bottom of Page)"/>
        <w:docPartUnique/>
      </w:docPartObj>
    </w:sdtPr>
    <w:sdtEndPr>
      <w:rPr>
        <w:rFonts w:ascii="Sentinel Book" w:hAnsi="Sentinel Book"/>
        <w:noProof/>
        <w:color w:val="993333"/>
      </w:rPr>
    </w:sdtEndPr>
    <w:sdtContent>
      <w:p w:rsidR="00AF6A4C" w:rsidRPr="00AF6A4C" w:rsidRDefault="00AF6A4C">
        <w:pPr>
          <w:pStyle w:val="Footer"/>
          <w:jc w:val="right"/>
          <w:rPr>
            <w:rFonts w:ascii="Sentinel Book" w:hAnsi="Sentinel Book"/>
            <w:color w:val="993333"/>
          </w:rPr>
        </w:pPr>
        <w:r w:rsidRPr="00AF6A4C">
          <w:rPr>
            <w:rFonts w:ascii="Sentinel Book" w:hAnsi="Sentinel Book"/>
            <w:color w:val="993333"/>
          </w:rPr>
          <w:fldChar w:fldCharType="begin"/>
        </w:r>
        <w:r w:rsidRPr="00AF6A4C">
          <w:rPr>
            <w:rFonts w:ascii="Sentinel Book" w:hAnsi="Sentinel Book"/>
            <w:color w:val="993333"/>
          </w:rPr>
          <w:instrText xml:space="preserve"> PAGE   \* MERGEFORMAT </w:instrText>
        </w:r>
        <w:r w:rsidRPr="00AF6A4C">
          <w:rPr>
            <w:rFonts w:ascii="Sentinel Book" w:hAnsi="Sentinel Book"/>
            <w:color w:val="993333"/>
          </w:rPr>
          <w:fldChar w:fldCharType="separate"/>
        </w:r>
        <w:r w:rsidR="00D73520">
          <w:rPr>
            <w:rFonts w:ascii="Sentinel Book" w:hAnsi="Sentinel Book"/>
            <w:noProof/>
            <w:color w:val="993333"/>
          </w:rPr>
          <w:t>1</w:t>
        </w:r>
        <w:r w:rsidRPr="00AF6A4C">
          <w:rPr>
            <w:rFonts w:ascii="Sentinel Book" w:hAnsi="Sentinel Book"/>
            <w:noProof/>
            <w:color w:val="993333"/>
          </w:rPr>
          <w:fldChar w:fldCharType="end"/>
        </w:r>
        <w:r>
          <w:rPr>
            <w:rFonts w:ascii="Sentinel Book" w:hAnsi="Sentinel Book"/>
            <w:noProof/>
            <w:color w:val="993333"/>
          </w:rPr>
          <w:t xml:space="preserve"> </w:t>
        </w:r>
        <w:r w:rsidR="00DF1BC9">
          <w:rPr>
            <w:rFonts w:ascii="Sentinel Book" w:hAnsi="Sentinel Book"/>
            <w:noProof/>
            <w:color w:val="993333"/>
            <w:lang w:eastAsia="en-US"/>
          </w:rPr>
          <w:t xml:space="preserve">  </w:t>
        </w:r>
      </w:p>
    </w:sdtContent>
  </w:sdt>
  <w:p w:rsidR="00AF6A4C" w:rsidRDefault="00AF6A4C" w:rsidP="00AF6A4C">
    <w:pPr>
      <w:pStyle w:val="Footer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6A4C" w:rsidRPr="00737255" w:rsidRDefault="007F2FC9">
    <w:pPr>
      <w:pStyle w:val="Footer"/>
      <w:rPr>
        <w:rFonts w:ascii="Sentinel Book" w:hAnsi="Sentinel Book"/>
        <w:color w:val="993333"/>
      </w:rPr>
    </w:pPr>
    <w:sdt>
      <w:sdtPr>
        <w:rPr>
          <w:rFonts w:ascii="Sentinel Book" w:hAnsi="Sentinel Book"/>
          <w:color w:val="993333"/>
        </w:rPr>
        <w:alias w:val="Title"/>
        <w:tag w:val=""/>
        <w:id w:val="-622913170"/>
        <w:placeholder>
          <w:docPart w:val="CFA827E6B0ED42B1BD830D2DAE3F1B3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22247">
          <w:rPr>
            <w:rFonts w:ascii="Sentinel Book" w:hAnsi="Sentinel Book"/>
            <w:color w:val="993333"/>
          </w:rPr>
          <w:t>College To Career</w:t>
        </w:r>
      </w:sdtContent>
    </w:sdt>
    <w:r w:rsidR="00AF6A4C" w:rsidRPr="00737255">
      <w:rPr>
        <w:rFonts w:ascii="Sentinel Book" w:hAnsi="Sentinel Book"/>
        <w:color w:val="993333"/>
      </w:rPr>
      <w:t xml:space="preserve"> – </w:t>
    </w:r>
    <w:sdt>
      <w:sdtPr>
        <w:rPr>
          <w:rFonts w:ascii="Sentinel Book" w:hAnsi="Sentinel Book"/>
          <w:color w:val="993333"/>
        </w:rPr>
        <w:alias w:val="Date"/>
        <w:tag w:val=""/>
        <w:id w:val="-624777076"/>
        <w:placeholder>
          <w:docPart w:val="D030C47E8509489C9299C332D5803D6F"/>
        </w:placeholder>
        <w:dataBinding w:prefixMappings="xmlns:ns0='http://schemas.microsoft.com/office/2006/coverPageProps' " w:xpath="/ns0:CoverPageProperties[1]/ns0:PublishDate[1]" w:storeItemID="{55AF091B-3C7A-41E3-B477-F2FDAA23CFDA}"/>
        <w:date>
          <w:dateFormat w:val="MMMM yyyy"/>
          <w:lid w:val="en-US"/>
          <w:storeMappedDataAs w:val="dateTime"/>
          <w:calendar w:val="gregorian"/>
        </w:date>
      </w:sdtPr>
      <w:sdtEndPr/>
      <w:sdtContent>
        <w:r w:rsidR="00AF6A4C" w:rsidRPr="00737255">
          <w:rPr>
            <w:rFonts w:ascii="Sentinel Book" w:hAnsi="Sentinel Book"/>
            <w:color w:val="993333"/>
          </w:rPr>
          <w:t>Summer 2014</w:t>
        </w:r>
      </w:sdtContent>
    </w:sdt>
    <w:r w:rsidR="00AF6A4C" w:rsidRPr="00737255">
      <w:rPr>
        <w:rFonts w:ascii="Sentinel Book" w:hAnsi="Sentinel Book"/>
        <w:color w:val="993333"/>
      </w:rPr>
      <w:ptab w:relativeTo="margin" w:alignment="right" w:leader="none"/>
    </w:r>
    <w:r w:rsidR="00AF6A4C" w:rsidRPr="00737255">
      <w:rPr>
        <w:rFonts w:ascii="Sentinel Book" w:hAnsi="Sentinel Book"/>
        <w:color w:val="993333"/>
      </w:rPr>
      <w:fldChar w:fldCharType="begin"/>
    </w:r>
    <w:r w:rsidR="00AF6A4C" w:rsidRPr="00737255">
      <w:rPr>
        <w:rFonts w:ascii="Sentinel Book" w:hAnsi="Sentinel Book"/>
        <w:color w:val="993333"/>
      </w:rPr>
      <w:instrText xml:space="preserve"> PAGE   \* MERGEFORMAT </w:instrText>
    </w:r>
    <w:r w:rsidR="00AF6A4C" w:rsidRPr="00737255">
      <w:rPr>
        <w:rFonts w:ascii="Sentinel Book" w:hAnsi="Sentinel Book"/>
        <w:color w:val="993333"/>
      </w:rPr>
      <w:fldChar w:fldCharType="separate"/>
    </w:r>
    <w:r w:rsidR="005D125B">
      <w:rPr>
        <w:rFonts w:ascii="Sentinel Book" w:hAnsi="Sentinel Book"/>
        <w:noProof/>
        <w:color w:val="993333"/>
      </w:rPr>
      <w:t>8</w:t>
    </w:r>
    <w:r w:rsidR="00AF6A4C" w:rsidRPr="00737255">
      <w:rPr>
        <w:rFonts w:ascii="Sentinel Book" w:hAnsi="Sentinel Book"/>
        <w:noProof/>
        <w:color w:val="993333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2FC9" w:rsidRDefault="007F2FC9">
      <w:pPr>
        <w:spacing w:after="0" w:line="240" w:lineRule="auto"/>
      </w:pPr>
      <w:r>
        <w:separator/>
      </w:r>
    </w:p>
  </w:footnote>
  <w:footnote w:type="continuationSeparator" w:id="0">
    <w:p w:rsidR="007F2FC9" w:rsidRDefault="007F2FC9">
      <w:pPr>
        <w:spacing w:after="0" w:line="240" w:lineRule="auto"/>
      </w:pPr>
      <w:r>
        <w:continuationSeparator/>
      </w:r>
    </w:p>
  </w:footnote>
  <w:footnote w:id="1">
    <w:p w:rsidR="00B909C5" w:rsidRPr="005B5D5F" w:rsidRDefault="00B909C5">
      <w:pPr>
        <w:pStyle w:val="FootnoteText"/>
        <w:rPr>
          <w:rFonts w:ascii="Sentinel Book" w:hAnsi="Sentinel Book"/>
        </w:rPr>
      </w:pPr>
      <w:r w:rsidRPr="005B5D5F">
        <w:rPr>
          <w:rStyle w:val="FootnoteReference"/>
          <w:rFonts w:ascii="Sentinel Book" w:hAnsi="Sentinel Book"/>
        </w:rPr>
        <w:footnoteRef/>
      </w:r>
      <w:r w:rsidRPr="005B5D5F">
        <w:rPr>
          <w:rFonts w:ascii="Sentinel Book" w:hAnsi="Sentinel Book"/>
        </w:rPr>
        <w:t xml:space="preserve"> </w:t>
      </w:r>
      <w:r w:rsidR="00E911A6" w:rsidRPr="005B5D5F">
        <w:rPr>
          <w:rFonts w:ascii="Sentinel Book" w:hAnsi="Sentinel Book"/>
        </w:rPr>
        <w:t>Kefalas, M. (2014)</w:t>
      </w:r>
      <w:r w:rsidR="00F61F18" w:rsidRPr="005B5D5F">
        <w:rPr>
          <w:rFonts w:ascii="Sentinel Book" w:hAnsi="Sentinel Book"/>
        </w:rPr>
        <w:t xml:space="preserve"> </w:t>
      </w:r>
      <w:r w:rsidR="00F61F18" w:rsidRPr="005B5D5F">
        <w:rPr>
          <w:rFonts w:ascii="Sentinel Book" w:hAnsi="Sentinel Book"/>
          <w:i/>
        </w:rPr>
        <w:t xml:space="preserve">Stop Worrying About Your Child Getting Into College. Worry About What Happens Next. </w:t>
      </w:r>
      <w:r w:rsidR="00F61F18" w:rsidRPr="005B5D5F">
        <w:rPr>
          <w:rFonts w:ascii="Sentinel Book" w:hAnsi="Sentinel Book"/>
        </w:rPr>
        <w:t>New York Times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36.5pt;height:142.5pt" o:bullet="t">
        <v:imagedata r:id="rId1" o:title="Plain Shield Black"/>
      </v:shape>
    </w:pict>
  </w:numPicBullet>
  <w:abstractNum w:abstractNumId="0">
    <w:nsid w:val="04F01246"/>
    <w:multiLevelType w:val="hybridMultilevel"/>
    <w:tmpl w:val="33E09DAC"/>
    <w:lvl w:ilvl="0" w:tplc="603AE62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5B09F2"/>
    <w:multiLevelType w:val="hybridMultilevel"/>
    <w:tmpl w:val="5A46B5EC"/>
    <w:lvl w:ilvl="0" w:tplc="603AE62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2748AD"/>
    <w:multiLevelType w:val="hybridMultilevel"/>
    <w:tmpl w:val="799A7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2925F3"/>
    <w:multiLevelType w:val="hybridMultilevel"/>
    <w:tmpl w:val="9FCAB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0211CC"/>
    <w:multiLevelType w:val="hybridMultilevel"/>
    <w:tmpl w:val="CA501322"/>
    <w:lvl w:ilvl="0" w:tplc="603AE62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C53974"/>
    <w:multiLevelType w:val="hybridMultilevel"/>
    <w:tmpl w:val="5C743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9C32B4"/>
    <w:multiLevelType w:val="hybridMultilevel"/>
    <w:tmpl w:val="F0885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B83D0C"/>
    <w:multiLevelType w:val="hybridMultilevel"/>
    <w:tmpl w:val="8D2E9D0E"/>
    <w:lvl w:ilvl="0" w:tplc="603AE62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357B93"/>
    <w:multiLevelType w:val="hybridMultilevel"/>
    <w:tmpl w:val="082E3BEE"/>
    <w:lvl w:ilvl="0" w:tplc="603AE62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C26EDD"/>
    <w:multiLevelType w:val="hybridMultilevel"/>
    <w:tmpl w:val="8384DEA6"/>
    <w:lvl w:ilvl="0" w:tplc="603AE62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9755FE"/>
    <w:multiLevelType w:val="hybridMultilevel"/>
    <w:tmpl w:val="F6722A76"/>
    <w:lvl w:ilvl="0" w:tplc="603AE62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CF1A0F"/>
    <w:multiLevelType w:val="hybridMultilevel"/>
    <w:tmpl w:val="87820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CE3FD7"/>
    <w:multiLevelType w:val="hybridMultilevel"/>
    <w:tmpl w:val="982C70CE"/>
    <w:lvl w:ilvl="0" w:tplc="603AE62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5387CFB"/>
    <w:multiLevelType w:val="hybridMultilevel"/>
    <w:tmpl w:val="DD44003A"/>
    <w:lvl w:ilvl="0" w:tplc="603AE62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55D2A39"/>
    <w:multiLevelType w:val="hybridMultilevel"/>
    <w:tmpl w:val="FFC03516"/>
    <w:lvl w:ilvl="0" w:tplc="603AE62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5E33DA7"/>
    <w:multiLevelType w:val="hybridMultilevel"/>
    <w:tmpl w:val="DFE2A23A"/>
    <w:lvl w:ilvl="0" w:tplc="603AE62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3DA6E16"/>
    <w:multiLevelType w:val="hybridMultilevel"/>
    <w:tmpl w:val="2F38C3B6"/>
    <w:lvl w:ilvl="0" w:tplc="DBD035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5A66F4F"/>
    <w:multiLevelType w:val="hybridMultilevel"/>
    <w:tmpl w:val="9AAAD4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81079B1"/>
    <w:multiLevelType w:val="hybridMultilevel"/>
    <w:tmpl w:val="9FCAB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F5012FA"/>
    <w:multiLevelType w:val="hybridMultilevel"/>
    <w:tmpl w:val="9FCAB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2E04F54"/>
    <w:multiLevelType w:val="hybridMultilevel"/>
    <w:tmpl w:val="9A32FC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6027393"/>
    <w:multiLevelType w:val="hybridMultilevel"/>
    <w:tmpl w:val="42F87DBE"/>
    <w:lvl w:ilvl="0" w:tplc="603AE62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E56C24"/>
    <w:multiLevelType w:val="hybridMultilevel"/>
    <w:tmpl w:val="7706C636"/>
    <w:lvl w:ilvl="0" w:tplc="802A6DF4">
      <w:start w:val="1"/>
      <w:numFmt w:val="bullet"/>
      <w:lvlText w:val=""/>
      <w:lvlPicBulletId w:val="0"/>
      <w:lvlJc w:val="left"/>
      <w:pPr>
        <w:ind w:left="576" w:hanging="576"/>
      </w:pPr>
      <w:rPr>
        <w:rFonts w:ascii="Symbol" w:hAnsi="Symbol"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BB51554"/>
    <w:multiLevelType w:val="hybridMultilevel"/>
    <w:tmpl w:val="89A4EB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47F638F"/>
    <w:multiLevelType w:val="hybridMultilevel"/>
    <w:tmpl w:val="D870F7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6571D89"/>
    <w:multiLevelType w:val="hybridMultilevel"/>
    <w:tmpl w:val="6CC08A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5AA47EE0"/>
    <w:multiLevelType w:val="hybridMultilevel"/>
    <w:tmpl w:val="555C163C"/>
    <w:lvl w:ilvl="0" w:tplc="603AE62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0EF7A02"/>
    <w:multiLevelType w:val="hybridMultilevel"/>
    <w:tmpl w:val="9FCAB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3F20EAD"/>
    <w:multiLevelType w:val="hybridMultilevel"/>
    <w:tmpl w:val="55C858BA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66E6713"/>
    <w:multiLevelType w:val="hybridMultilevel"/>
    <w:tmpl w:val="9FCAB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C1A7DC6"/>
    <w:multiLevelType w:val="hybridMultilevel"/>
    <w:tmpl w:val="9FCAB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D482686"/>
    <w:multiLevelType w:val="hybridMultilevel"/>
    <w:tmpl w:val="2BDC122C"/>
    <w:lvl w:ilvl="0" w:tplc="603AE62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7096087"/>
    <w:multiLevelType w:val="hybridMultilevel"/>
    <w:tmpl w:val="C11622A8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799A6CC8"/>
    <w:multiLevelType w:val="hybridMultilevel"/>
    <w:tmpl w:val="016607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7FC33722"/>
    <w:multiLevelType w:val="hybridMultilevel"/>
    <w:tmpl w:val="AE8CC186"/>
    <w:lvl w:ilvl="0" w:tplc="603AE62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0"/>
  </w:num>
  <w:num w:numId="3">
    <w:abstractNumId w:val="17"/>
  </w:num>
  <w:num w:numId="4">
    <w:abstractNumId w:val="9"/>
  </w:num>
  <w:num w:numId="5">
    <w:abstractNumId w:val="11"/>
  </w:num>
  <w:num w:numId="6">
    <w:abstractNumId w:val="32"/>
  </w:num>
  <w:num w:numId="7">
    <w:abstractNumId w:val="15"/>
  </w:num>
  <w:num w:numId="8">
    <w:abstractNumId w:val="29"/>
  </w:num>
  <w:num w:numId="9">
    <w:abstractNumId w:val="7"/>
  </w:num>
  <w:num w:numId="10">
    <w:abstractNumId w:val="21"/>
  </w:num>
  <w:num w:numId="11">
    <w:abstractNumId w:val="13"/>
  </w:num>
  <w:num w:numId="12">
    <w:abstractNumId w:val="16"/>
  </w:num>
  <w:num w:numId="13">
    <w:abstractNumId w:val="31"/>
  </w:num>
  <w:num w:numId="14">
    <w:abstractNumId w:val="1"/>
  </w:num>
  <w:num w:numId="15">
    <w:abstractNumId w:val="3"/>
  </w:num>
  <w:num w:numId="16">
    <w:abstractNumId w:val="36"/>
  </w:num>
  <w:num w:numId="17">
    <w:abstractNumId w:val="20"/>
  </w:num>
  <w:num w:numId="18">
    <w:abstractNumId w:val="18"/>
  </w:num>
  <w:num w:numId="19">
    <w:abstractNumId w:val="5"/>
  </w:num>
  <w:num w:numId="20">
    <w:abstractNumId w:val="26"/>
  </w:num>
  <w:num w:numId="21">
    <w:abstractNumId w:val="19"/>
  </w:num>
  <w:num w:numId="22">
    <w:abstractNumId w:val="30"/>
  </w:num>
  <w:num w:numId="23">
    <w:abstractNumId w:val="14"/>
  </w:num>
  <w:num w:numId="24">
    <w:abstractNumId w:val="33"/>
  </w:num>
  <w:num w:numId="25">
    <w:abstractNumId w:val="22"/>
  </w:num>
  <w:num w:numId="26">
    <w:abstractNumId w:val="25"/>
  </w:num>
  <w:num w:numId="27">
    <w:abstractNumId w:val="2"/>
  </w:num>
  <w:num w:numId="28">
    <w:abstractNumId w:val="12"/>
  </w:num>
  <w:num w:numId="29">
    <w:abstractNumId w:val="6"/>
  </w:num>
  <w:num w:numId="30">
    <w:abstractNumId w:val="34"/>
  </w:num>
  <w:num w:numId="31">
    <w:abstractNumId w:val="8"/>
  </w:num>
  <w:num w:numId="32">
    <w:abstractNumId w:val="0"/>
  </w:num>
  <w:num w:numId="33">
    <w:abstractNumId w:val="35"/>
  </w:num>
  <w:num w:numId="34">
    <w:abstractNumId w:val="27"/>
  </w:num>
  <w:num w:numId="35">
    <w:abstractNumId w:val="23"/>
  </w:num>
  <w:num w:numId="36">
    <w:abstractNumId w:val="28"/>
  </w:num>
  <w:num w:numId="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94D"/>
    <w:rsid w:val="00073EE3"/>
    <w:rsid w:val="000949F3"/>
    <w:rsid w:val="000B6EB5"/>
    <w:rsid w:val="000D2FF5"/>
    <w:rsid w:val="000E074D"/>
    <w:rsid w:val="000E7FCE"/>
    <w:rsid w:val="0011096F"/>
    <w:rsid w:val="001178B2"/>
    <w:rsid w:val="00143776"/>
    <w:rsid w:val="0015585D"/>
    <w:rsid w:val="001600CD"/>
    <w:rsid w:val="001632ED"/>
    <w:rsid w:val="0016636B"/>
    <w:rsid w:val="0017406B"/>
    <w:rsid w:val="00175DD4"/>
    <w:rsid w:val="00180C5B"/>
    <w:rsid w:val="00190B17"/>
    <w:rsid w:val="001A3E11"/>
    <w:rsid w:val="001C6D2D"/>
    <w:rsid w:val="001D578E"/>
    <w:rsid w:val="001F03E5"/>
    <w:rsid w:val="001F653F"/>
    <w:rsid w:val="002060C2"/>
    <w:rsid w:val="002142CF"/>
    <w:rsid w:val="00220769"/>
    <w:rsid w:val="00222132"/>
    <w:rsid w:val="00230761"/>
    <w:rsid w:val="00232DDD"/>
    <w:rsid w:val="00234D29"/>
    <w:rsid w:val="002418BE"/>
    <w:rsid w:val="0024509C"/>
    <w:rsid w:val="00256C63"/>
    <w:rsid w:val="002728BD"/>
    <w:rsid w:val="00280AD2"/>
    <w:rsid w:val="00282956"/>
    <w:rsid w:val="00293E1F"/>
    <w:rsid w:val="00293F6C"/>
    <w:rsid w:val="002965C2"/>
    <w:rsid w:val="00297414"/>
    <w:rsid w:val="002A24BC"/>
    <w:rsid w:val="002B28BB"/>
    <w:rsid w:val="002B41C5"/>
    <w:rsid w:val="002C0D88"/>
    <w:rsid w:val="002D04E9"/>
    <w:rsid w:val="002D3FC3"/>
    <w:rsid w:val="002E3CE7"/>
    <w:rsid w:val="002E6BCB"/>
    <w:rsid w:val="0032197D"/>
    <w:rsid w:val="0033265B"/>
    <w:rsid w:val="003348BE"/>
    <w:rsid w:val="0034494D"/>
    <w:rsid w:val="003551E2"/>
    <w:rsid w:val="00386E7A"/>
    <w:rsid w:val="0039455D"/>
    <w:rsid w:val="00395828"/>
    <w:rsid w:val="003A0578"/>
    <w:rsid w:val="003B3AE6"/>
    <w:rsid w:val="003B69C3"/>
    <w:rsid w:val="003D0829"/>
    <w:rsid w:val="003D16A1"/>
    <w:rsid w:val="003E48A6"/>
    <w:rsid w:val="0042416F"/>
    <w:rsid w:val="0042511E"/>
    <w:rsid w:val="00436349"/>
    <w:rsid w:val="00445479"/>
    <w:rsid w:val="00464156"/>
    <w:rsid w:val="00473FCB"/>
    <w:rsid w:val="00475FD4"/>
    <w:rsid w:val="00482D4E"/>
    <w:rsid w:val="004B026E"/>
    <w:rsid w:val="004D205B"/>
    <w:rsid w:val="005007AF"/>
    <w:rsid w:val="005046C3"/>
    <w:rsid w:val="00537BA5"/>
    <w:rsid w:val="00547C73"/>
    <w:rsid w:val="00550506"/>
    <w:rsid w:val="005778E3"/>
    <w:rsid w:val="00585D95"/>
    <w:rsid w:val="00591423"/>
    <w:rsid w:val="00593DE6"/>
    <w:rsid w:val="005A2E2C"/>
    <w:rsid w:val="005B5D5F"/>
    <w:rsid w:val="005C3A12"/>
    <w:rsid w:val="005D125B"/>
    <w:rsid w:val="005D622E"/>
    <w:rsid w:val="005E0D75"/>
    <w:rsid w:val="005E7E87"/>
    <w:rsid w:val="005F58A0"/>
    <w:rsid w:val="00600179"/>
    <w:rsid w:val="0060168F"/>
    <w:rsid w:val="00627018"/>
    <w:rsid w:val="006553D4"/>
    <w:rsid w:val="00672834"/>
    <w:rsid w:val="0067356B"/>
    <w:rsid w:val="006B6DBC"/>
    <w:rsid w:val="006C15F9"/>
    <w:rsid w:val="006E15C8"/>
    <w:rsid w:val="006E6B60"/>
    <w:rsid w:val="006E6BCE"/>
    <w:rsid w:val="00706EA9"/>
    <w:rsid w:val="00717CE3"/>
    <w:rsid w:val="00722247"/>
    <w:rsid w:val="00731D20"/>
    <w:rsid w:val="00735404"/>
    <w:rsid w:val="00737255"/>
    <w:rsid w:val="00742DB5"/>
    <w:rsid w:val="00751DDC"/>
    <w:rsid w:val="007767E9"/>
    <w:rsid w:val="00783572"/>
    <w:rsid w:val="0078373E"/>
    <w:rsid w:val="007958BC"/>
    <w:rsid w:val="007961AC"/>
    <w:rsid w:val="007A4353"/>
    <w:rsid w:val="007A4ECE"/>
    <w:rsid w:val="007D104B"/>
    <w:rsid w:val="007E42CB"/>
    <w:rsid w:val="007F2FC9"/>
    <w:rsid w:val="007F59F8"/>
    <w:rsid w:val="00811F20"/>
    <w:rsid w:val="00816D1E"/>
    <w:rsid w:val="00833522"/>
    <w:rsid w:val="00834630"/>
    <w:rsid w:val="00845093"/>
    <w:rsid w:val="00846EB5"/>
    <w:rsid w:val="0086275F"/>
    <w:rsid w:val="00866F29"/>
    <w:rsid w:val="00872CB1"/>
    <w:rsid w:val="00885BCE"/>
    <w:rsid w:val="008A425C"/>
    <w:rsid w:val="008A5A39"/>
    <w:rsid w:val="008A7D0D"/>
    <w:rsid w:val="008C204C"/>
    <w:rsid w:val="008D5107"/>
    <w:rsid w:val="008D57E2"/>
    <w:rsid w:val="00903E85"/>
    <w:rsid w:val="009049B7"/>
    <w:rsid w:val="009071F9"/>
    <w:rsid w:val="00914F1E"/>
    <w:rsid w:val="00932083"/>
    <w:rsid w:val="0096079F"/>
    <w:rsid w:val="009639A0"/>
    <w:rsid w:val="00967171"/>
    <w:rsid w:val="009754F8"/>
    <w:rsid w:val="0098313A"/>
    <w:rsid w:val="009A2F0C"/>
    <w:rsid w:val="009B4109"/>
    <w:rsid w:val="009D0D4A"/>
    <w:rsid w:val="009E3907"/>
    <w:rsid w:val="009F21DB"/>
    <w:rsid w:val="009F3ECC"/>
    <w:rsid w:val="009F607E"/>
    <w:rsid w:val="009F6AF4"/>
    <w:rsid w:val="00A02105"/>
    <w:rsid w:val="00A26571"/>
    <w:rsid w:val="00A479FE"/>
    <w:rsid w:val="00A654E1"/>
    <w:rsid w:val="00A67B4E"/>
    <w:rsid w:val="00A77B30"/>
    <w:rsid w:val="00A87ED9"/>
    <w:rsid w:val="00A9456C"/>
    <w:rsid w:val="00AA2262"/>
    <w:rsid w:val="00AC3A9E"/>
    <w:rsid w:val="00AD1E7A"/>
    <w:rsid w:val="00AE01CF"/>
    <w:rsid w:val="00AE0776"/>
    <w:rsid w:val="00AF512E"/>
    <w:rsid w:val="00AF6940"/>
    <w:rsid w:val="00AF6A4C"/>
    <w:rsid w:val="00AF6AAA"/>
    <w:rsid w:val="00AF751E"/>
    <w:rsid w:val="00B2750F"/>
    <w:rsid w:val="00B3648B"/>
    <w:rsid w:val="00B43077"/>
    <w:rsid w:val="00B52BC6"/>
    <w:rsid w:val="00B53CCE"/>
    <w:rsid w:val="00B6199B"/>
    <w:rsid w:val="00B80E87"/>
    <w:rsid w:val="00B909C5"/>
    <w:rsid w:val="00BB54A1"/>
    <w:rsid w:val="00BB7B02"/>
    <w:rsid w:val="00BC2C7A"/>
    <w:rsid w:val="00BC6295"/>
    <w:rsid w:val="00BD383B"/>
    <w:rsid w:val="00BD6A6E"/>
    <w:rsid w:val="00BE0A27"/>
    <w:rsid w:val="00BE29BE"/>
    <w:rsid w:val="00BF0736"/>
    <w:rsid w:val="00BF6811"/>
    <w:rsid w:val="00C37396"/>
    <w:rsid w:val="00C44639"/>
    <w:rsid w:val="00C50AE3"/>
    <w:rsid w:val="00C607E9"/>
    <w:rsid w:val="00C769B7"/>
    <w:rsid w:val="00C83CB2"/>
    <w:rsid w:val="00CB5EFE"/>
    <w:rsid w:val="00CD6C2E"/>
    <w:rsid w:val="00CE37E4"/>
    <w:rsid w:val="00CE4D95"/>
    <w:rsid w:val="00CE7B7A"/>
    <w:rsid w:val="00CF0577"/>
    <w:rsid w:val="00D003E9"/>
    <w:rsid w:val="00D10211"/>
    <w:rsid w:val="00D115D2"/>
    <w:rsid w:val="00D40FB4"/>
    <w:rsid w:val="00D56250"/>
    <w:rsid w:val="00D713BD"/>
    <w:rsid w:val="00D73520"/>
    <w:rsid w:val="00D85DF4"/>
    <w:rsid w:val="00D91622"/>
    <w:rsid w:val="00DB7BDC"/>
    <w:rsid w:val="00DC4019"/>
    <w:rsid w:val="00DD4068"/>
    <w:rsid w:val="00DD5C3E"/>
    <w:rsid w:val="00DD7681"/>
    <w:rsid w:val="00DE34FD"/>
    <w:rsid w:val="00DF1BC9"/>
    <w:rsid w:val="00DF22F9"/>
    <w:rsid w:val="00DF2EF2"/>
    <w:rsid w:val="00DF5577"/>
    <w:rsid w:val="00E03010"/>
    <w:rsid w:val="00E05ED4"/>
    <w:rsid w:val="00E13F4A"/>
    <w:rsid w:val="00E269DC"/>
    <w:rsid w:val="00E554C7"/>
    <w:rsid w:val="00E55F3D"/>
    <w:rsid w:val="00E60EFB"/>
    <w:rsid w:val="00E62DA5"/>
    <w:rsid w:val="00E73D29"/>
    <w:rsid w:val="00E7410C"/>
    <w:rsid w:val="00E911A6"/>
    <w:rsid w:val="00E97343"/>
    <w:rsid w:val="00EA291D"/>
    <w:rsid w:val="00EA3823"/>
    <w:rsid w:val="00EC0560"/>
    <w:rsid w:val="00F10998"/>
    <w:rsid w:val="00F11F4C"/>
    <w:rsid w:val="00F12491"/>
    <w:rsid w:val="00F22F0C"/>
    <w:rsid w:val="00F44468"/>
    <w:rsid w:val="00F52555"/>
    <w:rsid w:val="00F61F18"/>
    <w:rsid w:val="00F83CB0"/>
    <w:rsid w:val="00F840DD"/>
    <w:rsid w:val="00F91D5B"/>
    <w:rsid w:val="00FB0CFF"/>
    <w:rsid w:val="00FC7DA7"/>
    <w:rsid w:val="00FC7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3CE7"/>
    <w:pPr>
      <w:keepNext/>
      <w:keepLines/>
      <w:pBdr>
        <w:bottom w:val="single" w:sz="8" w:space="0" w:color="FCDBDB" w:themeColor="accent1" w:themeTint="33"/>
      </w:pBdr>
      <w:spacing w:after="200"/>
      <w:outlineLvl w:val="0"/>
    </w:pPr>
    <w:rPr>
      <w:rFonts w:ascii="Sentinel Book" w:eastAsiaTheme="majorEastAsia" w:hAnsi="Sentinel Book" w:cstheme="majorBidi"/>
      <w:color w:val="993333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semiHidden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Pr>
      <w:sz w:val="32"/>
      <w:szCs w:val="32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Spacing"/>
    <w:uiPriority w:val="99"/>
    <w:qFormat/>
    <w:rPr>
      <w:color w:val="FFFFFF" w:themeColor="background1"/>
      <w:sz w:val="22"/>
      <w:szCs w:val="22"/>
    </w:rPr>
  </w:style>
  <w:style w:type="paragraph" w:customStyle="1" w:styleId="TableSpace">
    <w:name w:val="Table Space"/>
    <w:basedOn w:val="NoSpacing"/>
    <w:uiPriority w:val="99"/>
    <w:pPr>
      <w:spacing w:line="14" w:lineRule="exact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E3CE7"/>
    <w:rPr>
      <w:rFonts w:ascii="Sentinel Book" w:eastAsiaTheme="majorEastAsia" w:hAnsi="Sentinel Book" w:cstheme="majorBidi"/>
      <w:color w:val="993333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styleId="TOC1">
    <w:name w:val="toc 1"/>
    <w:basedOn w:val="Normal"/>
    <w:next w:val="Normal"/>
    <w:autoRedefine/>
    <w:uiPriority w:val="39"/>
    <w:unhideWhenUsed/>
    <w:rsid w:val="007961AC"/>
    <w:pPr>
      <w:tabs>
        <w:tab w:val="right" w:leader="dot" w:pos="9350"/>
      </w:tabs>
      <w:spacing w:after="140" w:line="240" w:lineRule="auto"/>
      <w:ind w:left="576" w:hanging="576"/>
      <w:jc w:val="center"/>
    </w:pPr>
    <w:rPr>
      <w:b/>
      <w:bCs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0168F"/>
    <w:pPr>
      <w:tabs>
        <w:tab w:val="right" w:leader="dot" w:pos="9350"/>
      </w:tabs>
      <w:spacing w:after="100" w:line="240" w:lineRule="auto"/>
      <w:ind w:left="720" w:right="3240"/>
    </w:pPr>
    <w:rPr>
      <w:rFonts w:ascii="Sentinel Book" w:hAnsi="Sentinel Book"/>
      <w:noProof/>
      <w:sz w:val="22"/>
      <w:szCs w:val="22"/>
    </w:rPr>
  </w:style>
  <w:style w:type="character" w:styleId="Hyperlink">
    <w:name w:val="Hyperlink"/>
    <w:basedOn w:val="DefaultParagraphFont"/>
    <w:uiPriority w:val="99"/>
    <w:unhideWhenUsed/>
    <w:rPr>
      <w:color w:val="4C483D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i/>
      <w:iCs/>
      <w:sz w:val="24"/>
      <w:szCs w:val="24"/>
    </w:rPr>
  </w:style>
  <w:style w:type="paragraph" w:customStyle="1" w:styleId="LogoAlt">
    <w:name w:val="Logo Alt.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FooterAlt">
    <w:name w:val="Footer Alt.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">
    <w:name w:val="Icon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FinancialTable">
    <w:name w:val="Financial Table"/>
    <w:basedOn w:val="Table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ListParagraph">
    <w:name w:val="List Paragraph"/>
    <w:basedOn w:val="Normal"/>
    <w:uiPriority w:val="34"/>
    <w:unhideWhenUsed/>
    <w:qFormat/>
    <w:rsid w:val="001558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5F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F3D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909C5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909C5"/>
  </w:style>
  <w:style w:type="character" w:styleId="FootnoteReference">
    <w:name w:val="footnote reference"/>
    <w:basedOn w:val="DefaultParagraphFont"/>
    <w:uiPriority w:val="99"/>
    <w:semiHidden/>
    <w:unhideWhenUsed/>
    <w:rsid w:val="00B909C5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0E7FCE"/>
    <w:rPr>
      <w:color w:val="A3648B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3CE7"/>
    <w:pPr>
      <w:keepNext/>
      <w:keepLines/>
      <w:pBdr>
        <w:bottom w:val="single" w:sz="8" w:space="0" w:color="FCDBDB" w:themeColor="accent1" w:themeTint="33"/>
      </w:pBdr>
      <w:spacing w:after="200"/>
      <w:outlineLvl w:val="0"/>
    </w:pPr>
    <w:rPr>
      <w:rFonts w:ascii="Sentinel Book" w:eastAsiaTheme="majorEastAsia" w:hAnsi="Sentinel Book" w:cstheme="majorBidi"/>
      <w:color w:val="993333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semiHidden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Pr>
      <w:sz w:val="32"/>
      <w:szCs w:val="32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Spacing"/>
    <w:uiPriority w:val="99"/>
    <w:qFormat/>
    <w:rPr>
      <w:color w:val="FFFFFF" w:themeColor="background1"/>
      <w:sz w:val="22"/>
      <w:szCs w:val="22"/>
    </w:rPr>
  </w:style>
  <w:style w:type="paragraph" w:customStyle="1" w:styleId="TableSpace">
    <w:name w:val="Table Space"/>
    <w:basedOn w:val="NoSpacing"/>
    <w:uiPriority w:val="99"/>
    <w:pPr>
      <w:spacing w:line="14" w:lineRule="exact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E3CE7"/>
    <w:rPr>
      <w:rFonts w:ascii="Sentinel Book" w:eastAsiaTheme="majorEastAsia" w:hAnsi="Sentinel Book" w:cstheme="majorBidi"/>
      <w:color w:val="993333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styleId="TOC1">
    <w:name w:val="toc 1"/>
    <w:basedOn w:val="Normal"/>
    <w:next w:val="Normal"/>
    <w:autoRedefine/>
    <w:uiPriority w:val="39"/>
    <w:unhideWhenUsed/>
    <w:rsid w:val="007961AC"/>
    <w:pPr>
      <w:tabs>
        <w:tab w:val="right" w:leader="dot" w:pos="9350"/>
      </w:tabs>
      <w:spacing w:after="140" w:line="240" w:lineRule="auto"/>
      <w:ind w:left="576" w:hanging="576"/>
      <w:jc w:val="center"/>
    </w:pPr>
    <w:rPr>
      <w:b/>
      <w:bCs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0168F"/>
    <w:pPr>
      <w:tabs>
        <w:tab w:val="right" w:leader="dot" w:pos="9350"/>
      </w:tabs>
      <w:spacing w:after="100" w:line="240" w:lineRule="auto"/>
      <w:ind w:left="720" w:right="3240"/>
    </w:pPr>
    <w:rPr>
      <w:rFonts w:ascii="Sentinel Book" w:hAnsi="Sentinel Book"/>
      <w:noProof/>
      <w:sz w:val="22"/>
      <w:szCs w:val="22"/>
    </w:rPr>
  </w:style>
  <w:style w:type="character" w:styleId="Hyperlink">
    <w:name w:val="Hyperlink"/>
    <w:basedOn w:val="DefaultParagraphFont"/>
    <w:uiPriority w:val="99"/>
    <w:unhideWhenUsed/>
    <w:rPr>
      <w:color w:val="4C483D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i/>
      <w:iCs/>
      <w:sz w:val="24"/>
      <w:szCs w:val="24"/>
    </w:rPr>
  </w:style>
  <w:style w:type="paragraph" w:customStyle="1" w:styleId="LogoAlt">
    <w:name w:val="Logo Alt.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FooterAlt">
    <w:name w:val="Footer Alt.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">
    <w:name w:val="Icon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FinancialTable">
    <w:name w:val="Financial Table"/>
    <w:basedOn w:val="Table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ListParagraph">
    <w:name w:val="List Paragraph"/>
    <w:basedOn w:val="Normal"/>
    <w:uiPriority w:val="34"/>
    <w:unhideWhenUsed/>
    <w:qFormat/>
    <w:rsid w:val="001558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5F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F3D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909C5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909C5"/>
  </w:style>
  <w:style w:type="character" w:styleId="FootnoteReference">
    <w:name w:val="footnote reference"/>
    <w:basedOn w:val="DefaultParagraphFont"/>
    <w:uiPriority w:val="99"/>
    <w:semiHidden/>
    <w:unhideWhenUsed/>
    <w:rsid w:val="00B909C5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0E7FCE"/>
    <w:rPr>
      <w:color w:val="A3648B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0.JPG"/><Relationship Id="rId18" Type="http://schemas.openxmlformats.org/officeDocument/2006/relationships/hyperlink" Target="http://www.searchenginejournal.com/linkedin-important-career-2014/95883/" TargetMode="External"/><Relationship Id="rId26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21" Type="http://schemas.openxmlformats.org/officeDocument/2006/relationships/hyperlink" Target="http://www.forbes.com/sites/francesbridges/2012/03/14/why-informational-interviews-are-more-important-than-cover-letters/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3.JPG"/><Relationship Id="rId17" Type="http://schemas.openxmlformats.org/officeDocument/2006/relationships/hyperlink" Target="http://www.forbes.com/sites/susanadams/2012/05/10/how-to-write-a-resume-when-youre-just-out-of-college/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mailto:c2c@scholarmatch.org" TargetMode="External"/><Relationship Id="rId20" Type="http://schemas.openxmlformats.org/officeDocument/2006/relationships/hyperlink" Target="http://www.experisjobs.us/exp_us/en/Career-Resources/Career-Center/20-Tips-for-Great-Job-Interviews.htm" TargetMode="Externa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2.jpg"/><Relationship Id="rId24" Type="http://schemas.openxmlformats.org/officeDocument/2006/relationships/hyperlink" Target="http://work.chron.com/job-shadowing-ideas-12456.html" TargetMode="External"/><Relationship Id="rId5" Type="http://schemas.openxmlformats.org/officeDocument/2006/relationships/styles" Target="styles.xml"/><Relationship Id="rId15" Type="http://schemas.openxmlformats.org/officeDocument/2006/relationships/hyperlink" Target="http://parenting.blogs.nytimes.com/2014/04/30/stop-worrying-about-your-child-getting-into-college-worry-about-what-happens-next/?_php=true&amp;_type=blogs&amp;emc=edit_tnt_20140430&amp;nlid=53947944&amp;tntemail0=y&amp;_r=0" TargetMode="External"/><Relationship Id="rId23" Type="http://schemas.openxmlformats.org/officeDocument/2006/relationships/hyperlink" Target="http://www.usatoday.com/story/money/2013/11/07/cover-letters-still-make-a-difference/3465629/" TargetMode="Externa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hyperlink" Target="http://internships.about.com/od/internshiptip1/a/whydointernships.htm" TargetMode="External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nica\AppData\Roaming\Microsoft\Templates\Business%20pl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06BDE76D2304BA8A2FA65C029969F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577742-F237-49EB-9C8A-2D54DCC58E3E}"/>
      </w:docPartPr>
      <w:docPartBody>
        <w:p w:rsidR="00AA72C2" w:rsidRDefault="002F5FFB" w:rsidP="002F5FFB">
          <w:pPr>
            <w:pStyle w:val="006BDE76D2304BA8A2FA65C029969FC4"/>
          </w:pPr>
          <w:r>
            <w:t>[Street Address]</w:t>
          </w:r>
          <w:r>
            <w:br/>
            <w:t>[City, ST ZIP Code]</w:t>
          </w:r>
        </w:p>
      </w:docPartBody>
    </w:docPart>
    <w:docPart>
      <w:docPartPr>
        <w:name w:val="6A7BF5A8AB9142CBAF9C18FF3B5D46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1E8ADF-772C-460A-A8EE-7894064C04B0}"/>
      </w:docPartPr>
      <w:docPartBody>
        <w:p w:rsidR="00AA72C2" w:rsidRDefault="002F5FFB" w:rsidP="002F5FFB">
          <w:pPr>
            <w:pStyle w:val="6A7BF5A8AB9142CBAF9C18FF3B5D4635"/>
          </w:pPr>
          <w:r>
            <w:t>[Telephone]</w:t>
          </w:r>
        </w:p>
      </w:docPartBody>
    </w:docPart>
    <w:docPart>
      <w:docPartPr>
        <w:name w:val="AA976BA9428244A084D7BB8F80D010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6C441A-29AA-45A4-895B-FA74E90B353B}"/>
      </w:docPartPr>
      <w:docPartBody>
        <w:p w:rsidR="00AA72C2" w:rsidRDefault="002F5FFB" w:rsidP="002F5FFB">
          <w:pPr>
            <w:pStyle w:val="AA976BA9428244A084D7BB8F80D0108D"/>
          </w:pPr>
          <w:r>
            <w:t>[Email]</w:t>
          </w:r>
        </w:p>
      </w:docPartBody>
    </w:docPart>
    <w:docPart>
      <w:docPartPr>
        <w:name w:val="4B24F649DEF54821A738156D9AD201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38B55-5F85-4A7F-B3F6-C1B5F44126DD}"/>
      </w:docPartPr>
      <w:docPartBody>
        <w:p w:rsidR="00AA72C2" w:rsidRDefault="002F5FFB" w:rsidP="002F5FFB">
          <w:pPr>
            <w:pStyle w:val="4B24F649DEF54821A738156D9AD20114"/>
          </w:pPr>
          <w:r>
            <w:t>[Web address]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ntinel Book">
    <w:altName w:val="Arial"/>
    <w:panose1 w:val="00000000000000000000"/>
    <w:charset w:val="00"/>
    <w:family w:val="modern"/>
    <w:notTrueType/>
    <w:pitch w:val="variable"/>
    <w:sig w:usb0="00000001" w:usb1="40000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ungsten Light">
    <w:altName w:val="Arial"/>
    <w:panose1 w:val="00000000000000000000"/>
    <w:charset w:val="00"/>
    <w:family w:val="modern"/>
    <w:notTrueType/>
    <w:pitch w:val="variable"/>
    <w:sig w:usb0="00000001" w:usb1="4000004A" w:usb2="00000000" w:usb3="00000000" w:csb0="0000009B" w:csb1="00000000"/>
  </w:font>
  <w:font w:name="Sentinel Bold">
    <w:altName w:val="Arial"/>
    <w:panose1 w:val="00000000000000000000"/>
    <w:charset w:val="00"/>
    <w:family w:val="modern"/>
    <w:notTrueType/>
    <w:pitch w:val="variable"/>
    <w:sig w:usb0="00000001" w:usb1="4000004A" w:usb2="00000000" w:usb3="00000000" w:csb0="0000009B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markup="0" w:comments="0"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973"/>
    <w:rsid w:val="00005B1E"/>
    <w:rsid w:val="00073FAA"/>
    <w:rsid w:val="00217731"/>
    <w:rsid w:val="002413F4"/>
    <w:rsid w:val="002F5FFB"/>
    <w:rsid w:val="00391446"/>
    <w:rsid w:val="004376B2"/>
    <w:rsid w:val="004E5CFD"/>
    <w:rsid w:val="00555A67"/>
    <w:rsid w:val="005A76C3"/>
    <w:rsid w:val="006A1577"/>
    <w:rsid w:val="009D563D"/>
    <w:rsid w:val="00A757B5"/>
    <w:rsid w:val="00AA72C2"/>
    <w:rsid w:val="00AB02BE"/>
    <w:rsid w:val="00C46250"/>
    <w:rsid w:val="00C75F92"/>
    <w:rsid w:val="00C9043F"/>
    <w:rsid w:val="00D75973"/>
    <w:rsid w:val="00F26D24"/>
    <w:rsid w:val="00F97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7409CA4B781499B8BF51F4F5195D9D4">
    <w:name w:val="07409CA4B781499B8BF51F4F5195D9D4"/>
  </w:style>
  <w:style w:type="paragraph" w:customStyle="1" w:styleId="5F7327EBFE02450F8FDFF45F3E9D6196">
    <w:name w:val="5F7327EBFE02450F8FDFF45F3E9D6196"/>
  </w:style>
  <w:style w:type="paragraph" w:customStyle="1" w:styleId="5907B73A490F400BA953534DA3336541">
    <w:name w:val="5907B73A490F400BA953534DA3336541"/>
  </w:style>
  <w:style w:type="paragraph" w:customStyle="1" w:styleId="DA48F6CDB62F43AB9E2FE7E30C8FB4BF">
    <w:name w:val="DA48F6CDB62F43AB9E2FE7E30C8FB4BF"/>
  </w:style>
  <w:style w:type="paragraph" w:customStyle="1" w:styleId="ECDF28672B624840BDD9ECE3450399BC">
    <w:name w:val="ECDF28672B624840BDD9ECE3450399BC"/>
  </w:style>
  <w:style w:type="paragraph" w:customStyle="1" w:styleId="030992BAE1684B5D84728839FE6E9416">
    <w:name w:val="030992BAE1684B5D84728839FE6E9416"/>
  </w:style>
  <w:style w:type="paragraph" w:customStyle="1" w:styleId="9583C2B8841E4E56945DD4822494FFC2">
    <w:name w:val="9583C2B8841E4E56945DD4822494FFC2"/>
  </w:style>
  <w:style w:type="paragraph" w:customStyle="1" w:styleId="12674A13EA1341C9A1BD4BFBE93DB5E8">
    <w:name w:val="12674A13EA1341C9A1BD4BFBE93DB5E8"/>
  </w:style>
  <w:style w:type="paragraph" w:customStyle="1" w:styleId="CFA827E6B0ED42B1BD830D2DAE3F1B37">
    <w:name w:val="CFA827E6B0ED42B1BD830D2DAE3F1B37"/>
  </w:style>
  <w:style w:type="paragraph" w:customStyle="1" w:styleId="D030C47E8509489C9299C332D5803D6F">
    <w:name w:val="D030C47E8509489C9299C332D5803D6F"/>
  </w:style>
  <w:style w:type="paragraph" w:customStyle="1" w:styleId="04AB15222C5945A7A6C567F0A15B2D35">
    <w:name w:val="04AB15222C5945A7A6C567F0A15B2D35"/>
    <w:rsid w:val="00D75973"/>
  </w:style>
  <w:style w:type="paragraph" w:customStyle="1" w:styleId="7262719CF2ED401BA6F2F0B825848207">
    <w:name w:val="7262719CF2ED401BA6F2F0B825848207"/>
    <w:rsid w:val="00D75973"/>
  </w:style>
  <w:style w:type="paragraph" w:customStyle="1" w:styleId="517DE229C18C45059A91761E3FB4300D">
    <w:name w:val="517DE229C18C45059A91761E3FB4300D"/>
    <w:rsid w:val="00D75973"/>
  </w:style>
  <w:style w:type="paragraph" w:customStyle="1" w:styleId="4CF35E282E04474D98FA763F1CAD7991">
    <w:name w:val="4CF35E282E04474D98FA763F1CAD7991"/>
    <w:rsid w:val="00D75973"/>
  </w:style>
  <w:style w:type="paragraph" w:customStyle="1" w:styleId="CB3B05BBFBE8493F8ED8C479F2E556C5">
    <w:name w:val="CB3B05BBFBE8493F8ED8C479F2E556C5"/>
    <w:rsid w:val="00D75973"/>
  </w:style>
  <w:style w:type="paragraph" w:customStyle="1" w:styleId="49F4700A4358490CBCB04BC0506AAF6E">
    <w:name w:val="49F4700A4358490CBCB04BC0506AAF6E"/>
    <w:rsid w:val="00D75973"/>
  </w:style>
  <w:style w:type="paragraph" w:customStyle="1" w:styleId="31843EA7A65A4C6592C8ECDC955B314B">
    <w:name w:val="31843EA7A65A4C6592C8ECDC955B314B"/>
    <w:rsid w:val="00D75973"/>
  </w:style>
  <w:style w:type="paragraph" w:customStyle="1" w:styleId="F244B9B73B784025BCBFE382C8E7E23E">
    <w:name w:val="F244B9B73B784025BCBFE382C8E7E23E"/>
    <w:rsid w:val="00D75973"/>
  </w:style>
  <w:style w:type="paragraph" w:customStyle="1" w:styleId="740A825135E14D5098AFB87792DF114A">
    <w:name w:val="740A825135E14D5098AFB87792DF114A"/>
    <w:rsid w:val="00D75973"/>
  </w:style>
  <w:style w:type="paragraph" w:customStyle="1" w:styleId="9DE9D3B4E4A246E297EDDED7152A443C">
    <w:name w:val="9DE9D3B4E4A246E297EDDED7152A443C"/>
    <w:rsid w:val="00D75973"/>
  </w:style>
  <w:style w:type="paragraph" w:customStyle="1" w:styleId="42DD0643A70B4B9BBD9FA05E85B162B4">
    <w:name w:val="42DD0643A70B4B9BBD9FA05E85B162B4"/>
    <w:rsid w:val="00D75973"/>
  </w:style>
  <w:style w:type="paragraph" w:customStyle="1" w:styleId="700A74C8A6DF4667B236722741C93EBE">
    <w:name w:val="700A74C8A6DF4667B236722741C93EBE"/>
    <w:rsid w:val="00D75973"/>
  </w:style>
  <w:style w:type="paragraph" w:customStyle="1" w:styleId="E3C5F279717A47099BBE2AF026A5ADD9">
    <w:name w:val="E3C5F279717A47099BBE2AF026A5ADD9"/>
    <w:rsid w:val="00D75973"/>
  </w:style>
  <w:style w:type="paragraph" w:customStyle="1" w:styleId="14B22EEAA6A84A5CBD4CB1DC1332E174">
    <w:name w:val="14B22EEAA6A84A5CBD4CB1DC1332E174"/>
    <w:rsid w:val="00D75973"/>
  </w:style>
  <w:style w:type="paragraph" w:customStyle="1" w:styleId="D53016C9A43943728B93516741D5E853">
    <w:name w:val="D53016C9A43943728B93516741D5E853"/>
    <w:rsid w:val="00D75973"/>
  </w:style>
  <w:style w:type="paragraph" w:customStyle="1" w:styleId="51E93F23167E42449F1BDCE60E7EA170">
    <w:name w:val="51E93F23167E42449F1BDCE60E7EA170"/>
    <w:rsid w:val="00D75973"/>
  </w:style>
  <w:style w:type="paragraph" w:customStyle="1" w:styleId="E5F2639D00314E78B265FD2E113E2392">
    <w:name w:val="E5F2639D00314E78B265FD2E113E2392"/>
    <w:rsid w:val="00D75973"/>
  </w:style>
  <w:style w:type="paragraph" w:customStyle="1" w:styleId="A8BA3933609C40B587AED3490A49FF2A">
    <w:name w:val="A8BA3933609C40B587AED3490A49FF2A"/>
    <w:rsid w:val="00D75973"/>
  </w:style>
  <w:style w:type="paragraph" w:customStyle="1" w:styleId="2BF7F98640644426BD58D906F44A37E5">
    <w:name w:val="2BF7F98640644426BD58D906F44A37E5"/>
    <w:rsid w:val="00D75973"/>
  </w:style>
  <w:style w:type="paragraph" w:customStyle="1" w:styleId="DDD5F061CDB940089C81B81FBA3477E6">
    <w:name w:val="DDD5F061CDB940089C81B81FBA3477E6"/>
    <w:rsid w:val="00D75973"/>
  </w:style>
  <w:style w:type="paragraph" w:customStyle="1" w:styleId="23DF548D95944EEFBA9236324E0A479D">
    <w:name w:val="23DF548D95944EEFBA9236324E0A479D"/>
    <w:rsid w:val="00D75973"/>
  </w:style>
  <w:style w:type="paragraph" w:customStyle="1" w:styleId="7139AA1B5A0A458DA84C6ED0CCD02B75">
    <w:name w:val="7139AA1B5A0A458DA84C6ED0CCD02B75"/>
    <w:rsid w:val="00D75973"/>
  </w:style>
  <w:style w:type="paragraph" w:customStyle="1" w:styleId="55477FEDF2E64450AB5CC8762F91D04B">
    <w:name w:val="55477FEDF2E64450AB5CC8762F91D04B"/>
    <w:rsid w:val="00D75973"/>
  </w:style>
  <w:style w:type="paragraph" w:customStyle="1" w:styleId="A4376C619057489791D40E9346D5BA09">
    <w:name w:val="A4376C619057489791D40E9346D5BA09"/>
    <w:rsid w:val="00D75973"/>
  </w:style>
  <w:style w:type="paragraph" w:customStyle="1" w:styleId="94220BFA77FE44DF86A4E68137C2A841">
    <w:name w:val="94220BFA77FE44DF86A4E68137C2A841"/>
    <w:rsid w:val="002F5FFB"/>
  </w:style>
  <w:style w:type="paragraph" w:customStyle="1" w:styleId="F19BD8F048A440CABCC21A6A57F1563B">
    <w:name w:val="F19BD8F048A440CABCC21A6A57F1563B"/>
    <w:rsid w:val="002F5FFB"/>
  </w:style>
  <w:style w:type="paragraph" w:customStyle="1" w:styleId="483055A36659414C90AD326593D475C9">
    <w:name w:val="483055A36659414C90AD326593D475C9"/>
    <w:rsid w:val="002F5FFB"/>
  </w:style>
  <w:style w:type="paragraph" w:customStyle="1" w:styleId="16510BB58F8E40B097BAE752D90EA737">
    <w:name w:val="16510BB58F8E40B097BAE752D90EA737"/>
    <w:rsid w:val="002F5FFB"/>
  </w:style>
  <w:style w:type="paragraph" w:customStyle="1" w:styleId="D7485587683F4768A47F90901CA1D3E2">
    <w:name w:val="D7485587683F4768A47F90901CA1D3E2"/>
    <w:rsid w:val="002F5FFB"/>
  </w:style>
  <w:style w:type="paragraph" w:customStyle="1" w:styleId="5FE0C81F69F3466FB1ED6D16873D4B82">
    <w:name w:val="5FE0C81F69F3466FB1ED6D16873D4B82"/>
    <w:rsid w:val="002F5FFB"/>
  </w:style>
  <w:style w:type="paragraph" w:customStyle="1" w:styleId="9E2D58E1C487404FB9AD75CF60AD0455">
    <w:name w:val="9E2D58E1C487404FB9AD75CF60AD0455"/>
    <w:rsid w:val="002F5FFB"/>
  </w:style>
  <w:style w:type="paragraph" w:customStyle="1" w:styleId="B7B00043681D4A5A912D54B37B50BE7E">
    <w:name w:val="B7B00043681D4A5A912D54B37B50BE7E"/>
    <w:rsid w:val="002F5FFB"/>
  </w:style>
  <w:style w:type="paragraph" w:customStyle="1" w:styleId="95FCADD475F54820B23BA09407B7E47A">
    <w:name w:val="95FCADD475F54820B23BA09407B7E47A"/>
    <w:rsid w:val="002F5FFB"/>
  </w:style>
  <w:style w:type="paragraph" w:customStyle="1" w:styleId="2A089E9B2E1A47088C8B289C9CB1419C">
    <w:name w:val="2A089E9B2E1A47088C8B289C9CB1419C"/>
    <w:rsid w:val="002F5FFB"/>
  </w:style>
  <w:style w:type="paragraph" w:customStyle="1" w:styleId="31735530C05F4A75AC544B955C05F50D">
    <w:name w:val="31735530C05F4A75AC544B955C05F50D"/>
    <w:rsid w:val="002F5FFB"/>
  </w:style>
  <w:style w:type="paragraph" w:customStyle="1" w:styleId="FD10BEDD62374F019C652597D5BF622B">
    <w:name w:val="FD10BEDD62374F019C652597D5BF622B"/>
    <w:rsid w:val="002F5FFB"/>
  </w:style>
  <w:style w:type="paragraph" w:customStyle="1" w:styleId="DE7B568395C44AC49E5E9C58EEBFA57E">
    <w:name w:val="DE7B568395C44AC49E5E9C58EEBFA57E"/>
    <w:rsid w:val="002F5FFB"/>
  </w:style>
  <w:style w:type="paragraph" w:customStyle="1" w:styleId="75B4161D8D3F4DE3870F45361BA18F4E">
    <w:name w:val="75B4161D8D3F4DE3870F45361BA18F4E"/>
    <w:rsid w:val="002F5FFB"/>
  </w:style>
  <w:style w:type="paragraph" w:customStyle="1" w:styleId="2D4349DA2A8743F9A6F0EA9CE3D66419">
    <w:name w:val="2D4349DA2A8743F9A6F0EA9CE3D66419"/>
    <w:rsid w:val="002F5FFB"/>
  </w:style>
  <w:style w:type="paragraph" w:customStyle="1" w:styleId="73663895D19545158DFE577D467D8FAD">
    <w:name w:val="73663895D19545158DFE577D467D8FAD"/>
    <w:rsid w:val="002F5FFB"/>
  </w:style>
  <w:style w:type="paragraph" w:customStyle="1" w:styleId="DAEA9D440EAF48B3B76D2C98505AE3F6">
    <w:name w:val="DAEA9D440EAF48B3B76D2C98505AE3F6"/>
    <w:rsid w:val="002F5FFB"/>
  </w:style>
  <w:style w:type="paragraph" w:customStyle="1" w:styleId="CDA6939F56C14F3A8E316805FD89F1CF">
    <w:name w:val="CDA6939F56C14F3A8E316805FD89F1CF"/>
    <w:rsid w:val="002F5FFB"/>
  </w:style>
  <w:style w:type="paragraph" w:customStyle="1" w:styleId="36B6E726D0AF4E38B95BC4BA01C0B849">
    <w:name w:val="36B6E726D0AF4E38B95BC4BA01C0B849"/>
    <w:rsid w:val="002F5FFB"/>
  </w:style>
  <w:style w:type="paragraph" w:customStyle="1" w:styleId="41CE424AEAE94BB68868D809167F85AD">
    <w:name w:val="41CE424AEAE94BB68868D809167F85AD"/>
    <w:rsid w:val="002F5FFB"/>
  </w:style>
  <w:style w:type="paragraph" w:customStyle="1" w:styleId="006BDE76D2304BA8A2FA65C029969FC4">
    <w:name w:val="006BDE76D2304BA8A2FA65C029969FC4"/>
    <w:rsid w:val="002F5FFB"/>
  </w:style>
  <w:style w:type="paragraph" w:customStyle="1" w:styleId="6A7BF5A8AB9142CBAF9C18FF3B5D4635">
    <w:name w:val="6A7BF5A8AB9142CBAF9C18FF3B5D4635"/>
    <w:rsid w:val="002F5FFB"/>
  </w:style>
  <w:style w:type="paragraph" w:customStyle="1" w:styleId="AA976BA9428244A084D7BB8F80D0108D">
    <w:name w:val="AA976BA9428244A084D7BB8F80D0108D"/>
    <w:rsid w:val="002F5FFB"/>
  </w:style>
  <w:style w:type="paragraph" w:customStyle="1" w:styleId="4B24F649DEF54821A738156D9AD20114">
    <w:name w:val="4B24F649DEF54821A738156D9AD20114"/>
    <w:rsid w:val="002F5FF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7409CA4B781499B8BF51F4F5195D9D4">
    <w:name w:val="07409CA4B781499B8BF51F4F5195D9D4"/>
  </w:style>
  <w:style w:type="paragraph" w:customStyle="1" w:styleId="5F7327EBFE02450F8FDFF45F3E9D6196">
    <w:name w:val="5F7327EBFE02450F8FDFF45F3E9D6196"/>
  </w:style>
  <w:style w:type="paragraph" w:customStyle="1" w:styleId="5907B73A490F400BA953534DA3336541">
    <w:name w:val="5907B73A490F400BA953534DA3336541"/>
  </w:style>
  <w:style w:type="paragraph" w:customStyle="1" w:styleId="DA48F6CDB62F43AB9E2FE7E30C8FB4BF">
    <w:name w:val="DA48F6CDB62F43AB9E2FE7E30C8FB4BF"/>
  </w:style>
  <w:style w:type="paragraph" w:customStyle="1" w:styleId="ECDF28672B624840BDD9ECE3450399BC">
    <w:name w:val="ECDF28672B624840BDD9ECE3450399BC"/>
  </w:style>
  <w:style w:type="paragraph" w:customStyle="1" w:styleId="030992BAE1684B5D84728839FE6E9416">
    <w:name w:val="030992BAE1684B5D84728839FE6E9416"/>
  </w:style>
  <w:style w:type="paragraph" w:customStyle="1" w:styleId="9583C2B8841E4E56945DD4822494FFC2">
    <w:name w:val="9583C2B8841E4E56945DD4822494FFC2"/>
  </w:style>
  <w:style w:type="paragraph" w:customStyle="1" w:styleId="12674A13EA1341C9A1BD4BFBE93DB5E8">
    <w:name w:val="12674A13EA1341C9A1BD4BFBE93DB5E8"/>
  </w:style>
  <w:style w:type="paragraph" w:customStyle="1" w:styleId="CFA827E6B0ED42B1BD830D2DAE3F1B37">
    <w:name w:val="CFA827E6B0ED42B1BD830D2DAE3F1B37"/>
  </w:style>
  <w:style w:type="paragraph" w:customStyle="1" w:styleId="D030C47E8509489C9299C332D5803D6F">
    <w:name w:val="D030C47E8509489C9299C332D5803D6F"/>
  </w:style>
  <w:style w:type="paragraph" w:customStyle="1" w:styleId="04AB15222C5945A7A6C567F0A15B2D35">
    <w:name w:val="04AB15222C5945A7A6C567F0A15B2D35"/>
    <w:rsid w:val="00D75973"/>
  </w:style>
  <w:style w:type="paragraph" w:customStyle="1" w:styleId="7262719CF2ED401BA6F2F0B825848207">
    <w:name w:val="7262719CF2ED401BA6F2F0B825848207"/>
    <w:rsid w:val="00D75973"/>
  </w:style>
  <w:style w:type="paragraph" w:customStyle="1" w:styleId="517DE229C18C45059A91761E3FB4300D">
    <w:name w:val="517DE229C18C45059A91761E3FB4300D"/>
    <w:rsid w:val="00D75973"/>
  </w:style>
  <w:style w:type="paragraph" w:customStyle="1" w:styleId="4CF35E282E04474D98FA763F1CAD7991">
    <w:name w:val="4CF35E282E04474D98FA763F1CAD7991"/>
    <w:rsid w:val="00D75973"/>
  </w:style>
  <w:style w:type="paragraph" w:customStyle="1" w:styleId="CB3B05BBFBE8493F8ED8C479F2E556C5">
    <w:name w:val="CB3B05BBFBE8493F8ED8C479F2E556C5"/>
    <w:rsid w:val="00D75973"/>
  </w:style>
  <w:style w:type="paragraph" w:customStyle="1" w:styleId="49F4700A4358490CBCB04BC0506AAF6E">
    <w:name w:val="49F4700A4358490CBCB04BC0506AAF6E"/>
    <w:rsid w:val="00D75973"/>
  </w:style>
  <w:style w:type="paragraph" w:customStyle="1" w:styleId="31843EA7A65A4C6592C8ECDC955B314B">
    <w:name w:val="31843EA7A65A4C6592C8ECDC955B314B"/>
    <w:rsid w:val="00D75973"/>
  </w:style>
  <w:style w:type="paragraph" w:customStyle="1" w:styleId="F244B9B73B784025BCBFE382C8E7E23E">
    <w:name w:val="F244B9B73B784025BCBFE382C8E7E23E"/>
    <w:rsid w:val="00D75973"/>
  </w:style>
  <w:style w:type="paragraph" w:customStyle="1" w:styleId="740A825135E14D5098AFB87792DF114A">
    <w:name w:val="740A825135E14D5098AFB87792DF114A"/>
    <w:rsid w:val="00D75973"/>
  </w:style>
  <w:style w:type="paragraph" w:customStyle="1" w:styleId="9DE9D3B4E4A246E297EDDED7152A443C">
    <w:name w:val="9DE9D3B4E4A246E297EDDED7152A443C"/>
    <w:rsid w:val="00D75973"/>
  </w:style>
  <w:style w:type="paragraph" w:customStyle="1" w:styleId="42DD0643A70B4B9BBD9FA05E85B162B4">
    <w:name w:val="42DD0643A70B4B9BBD9FA05E85B162B4"/>
    <w:rsid w:val="00D75973"/>
  </w:style>
  <w:style w:type="paragraph" w:customStyle="1" w:styleId="700A74C8A6DF4667B236722741C93EBE">
    <w:name w:val="700A74C8A6DF4667B236722741C93EBE"/>
    <w:rsid w:val="00D75973"/>
  </w:style>
  <w:style w:type="paragraph" w:customStyle="1" w:styleId="E3C5F279717A47099BBE2AF026A5ADD9">
    <w:name w:val="E3C5F279717A47099BBE2AF026A5ADD9"/>
    <w:rsid w:val="00D75973"/>
  </w:style>
  <w:style w:type="paragraph" w:customStyle="1" w:styleId="14B22EEAA6A84A5CBD4CB1DC1332E174">
    <w:name w:val="14B22EEAA6A84A5CBD4CB1DC1332E174"/>
    <w:rsid w:val="00D75973"/>
  </w:style>
  <w:style w:type="paragraph" w:customStyle="1" w:styleId="D53016C9A43943728B93516741D5E853">
    <w:name w:val="D53016C9A43943728B93516741D5E853"/>
    <w:rsid w:val="00D75973"/>
  </w:style>
  <w:style w:type="paragraph" w:customStyle="1" w:styleId="51E93F23167E42449F1BDCE60E7EA170">
    <w:name w:val="51E93F23167E42449F1BDCE60E7EA170"/>
    <w:rsid w:val="00D75973"/>
  </w:style>
  <w:style w:type="paragraph" w:customStyle="1" w:styleId="E5F2639D00314E78B265FD2E113E2392">
    <w:name w:val="E5F2639D00314E78B265FD2E113E2392"/>
    <w:rsid w:val="00D75973"/>
  </w:style>
  <w:style w:type="paragraph" w:customStyle="1" w:styleId="A8BA3933609C40B587AED3490A49FF2A">
    <w:name w:val="A8BA3933609C40B587AED3490A49FF2A"/>
    <w:rsid w:val="00D75973"/>
  </w:style>
  <w:style w:type="paragraph" w:customStyle="1" w:styleId="2BF7F98640644426BD58D906F44A37E5">
    <w:name w:val="2BF7F98640644426BD58D906F44A37E5"/>
    <w:rsid w:val="00D75973"/>
  </w:style>
  <w:style w:type="paragraph" w:customStyle="1" w:styleId="DDD5F061CDB940089C81B81FBA3477E6">
    <w:name w:val="DDD5F061CDB940089C81B81FBA3477E6"/>
    <w:rsid w:val="00D75973"/>
  </w:style>
  <w:style w:type="paragraph" w:customStyle="1" w:styleId="23DF548D95944EEFBA9236324E0A479D">
    <w:name w:val="23DF548D95944EEFBA9236324E0A479D"/>
    <w:rsid w:val="00D75973"/>
  </w:style>
  <w:style w:type="paragraph" w:customStyle="1" w:styleId="7139AA1B5A0A458DA84C6ED0CCD02B75">
    <w:name w:val="7139AA1B5A0A458DA84C6ED0CCD02B75"/>
    <w:rsid w:val="00D75973"/>
  </w:style>
  <w:style w:type="paragraph" w:customStyle="1" w:styleId="55477FEDF2E64450AB5CC8762F91D04B">
    <w:name w:val="55477FEDF2E64450AB5CC8762F91D04B"/>
    <w:rsid w:val="00D75973"/>
  </w:style>
  <w:style w:type="paragraph" w:customStyle="1" w:styleId="A4376C619057489791D40E9346D5BA09">
    <w:name w:val="A4376C619057489791D40E9346D5BA09"/>
    <w:rsid w:val="00D75973"/>
  </w:style>
  <w:style w:type="paragraph" w:customStyle="1" w:styleId="94220BFA77FE44DF86A4E68137C2A841">
    <w:name w:val="94220BFA77FE44DF86A4E68137C2A841"/>
    <w:rsid w:val="002F5FFB"/>
  </w:style>
  <w:style w:type="paragraph" w:customStyle="1" w:styleId="F19BD8F048A440CABCC21A6A57F1563B">
    <w:name w:val="F19BD8F048A440CABCC21A6A57F1563B"/>
    <w:rsid w:val="002F5FFB"/>
  </w:style>
  <w:style w:type="paragraph" w:customStyle="1" w:styleId="483055A36659414C90AD326593D475C9">
    <w:name w:val="483055A36659414C90AD326593D475C9"/>
    <w:rsid w:val="002F5FFB"/>
  </w:style>
  <w:style w:type="paragraph" w:customStyle="1" w:styleId="16510BB58F8E40B097BAE752D90EA737">
    <w:name w:val="16510BB58F8E40B097BAE752D90EA737"/>
    <w:rsid w:val="002F5FFB"/>
  </w:style>
  <w:style w:type="paragraph" w:customStyle="1" w:styleId="D7485587683F4768A47F90901CA1D3E2">
    <w:name w:val="D7485587683F4768A47F90901CA1D3E2"/>
    <w:rsid w:val="002F5FFB"/>
  </w:style>
  <w:style w:type="paragraph" w:customStyle="1" w:styleId="5FE0C81F69F3466FB1ED6D16873D4B82">
    <w:name w:val="5FE0C81F69F3466FB1ED6D16873D4B82"/>
    <w:rsid w:val="002F5FFB"/>
  </w:style>
  <w:style w:type="paragraph" w:customStyle="1" w:styleId="9E2D58E1C487404FB9AD75CF60AD0455">
    <w:name w:val="9E2D58E1C487404FB9AD75CF60AD0455"/>
    <w:rsid w:val="002F5FFB"/>
  </w:style>
  <w:style w:type="paragraph" w:customStyle="1" w:styleId="B7B00043681D4A5A912D54B37B50BE7E">
    <w:name w:val="B7B00043681D4A5A912D54B37B50BE7E"/>
    <w:rsid w:val="002F5FFB"/>
  </w:style>
  <w:style w:type="paragraph" w:customStyle="1" w:styleId="95FCADD475F54820B23BA09407B7E47A">
    <w:name w:val="95FCADD475F54820B23BA09407B7E47A"/>
    <w:rsid w:val="002F5FFB"/>
  </w:style>
  <w:style w:type="paragraph" w:customStyle="1" w:styleId="2A089E9B2E1A47088C8B289C9CB1419C">
    <w:name w:val="2A089E9B2E1A47088C8B289C9CB1419C"/>
    <w:rsid w:val="002F5FFB"/>
  </w:style>
  <w:style w:type="paragraph" w:customStyle="1" w:styleId="31735530C05F4A75AC544B955C05F50D">
    <w:name w:val="31735530C05F4A75AC544B955C05F50D"/>
    <w:rsid w:val="002F5FFB"/>
  </w:style>
  <w:style w:type="paragraph" w:customStyle="1" w:styleId="FD10BEDD62374F019C652597D5BF622B">
    <w:name w:val="FD10BEDD62374F019C652597D5BF622B"/>
    <w:rsid w:val="002F5FFB"/>
  </w:style>
  <w:style w:type="paragraph" w:customStyle="1" w:styleId="DE7B568395C44AC49E5E9C58EEBFA57E">
    <w:name w:val="DE7B568395C44AC49E5E9C58EEBFA57E"/>
    <w:rsid w:val="002F5FFB"/>
  </w:style>
  <w:style w:type="paragraph" w:customStyle="1" w:styleId="75B4161D8D3F4DE3870F45361BA18F4E">
    <w:name w:val="75B4161D8D3F4DE3870F45361BA18F4E"/>
    <w:rsid w:val="002F5FFB"/>
  </w:style>
  <w:style w:type="paragraph" w:customStyle="1" w:styleId="2D4349DA2A8743F9A6F0EA9CE3D66419">
    <w:name w:val="2D4349DA2A8743F9A6F0EA9CE3D66419"/>
    <w:rsid w:val="002F5FFB"/>
  </w:style>
  <w:style w:type="paragraph" w:customStyle="1" w:styleId="73663895D19545158DFE577D467D8FAD">
    <w:name w:val="73663895D19545158DFE577D467D8FAD"/>
    <w:rsid w:val="002F5FFB"/>
  </w:style>
  <w:style w:type="paragraph" w:customStyle="1" w:styleId="DAEA9D440EAF48B3B76D2C98505AE3F6">
    <w:name w:val="DAEA9D440EAF48B3B76D2C98505AE3F6"/>
    <w:rsid w:val="002F5FFB"/>
  </w:style>
  <w:style w:type="paragraph" w:customStyle="1" w:styleId="CDA6939F56C14F3A8E316805FD89F1CF">
    <w:name w:val="CDA6939F56C14F3A8E316805FD89F1CF"/>
    <w:rsid w:val="002F5FFB"/>
  </w:style>
  <w:style w:type="paragraph" w:customStyle="1" w:styleId="36B6E726D0AF4E38B95BC4BA01C0B849">
    <w:name w:val="36B6E726D0AF4E38B95BC4BA01C0B849"/>
    <w:rsid w:val="002F5FFB"/>
  </w:style>
  <w:style w:type="paragraph" w:customStyle="1" w:styleId="41CE424AEAE94BB68868D809167F85AD">
    <w:name w:val="41CE424AEAE94BB68868D809167F85AD"/>
    <w:rsid w:val="002F5FFB"/>
  </w:style>
  <w:style w:type="paragraph" w:customStyle="1" w:styleId="006BDE76D2304BA8A2FA65C029969FC4">
    <w:name w:val="006BDE76D2304BA8A2FA65C029969FC4"/>
    <w:rsid w:val="002F5FFB"/>
  </w:style>
  <w:style w:type="paragraph" w:customStyle="1" w:styleId="6A7BF5A8AB9142CBAF9C18FF3B5D4635">
    <w:name w:val="6A7BF5A8AB9142CBAF9C18FF3B5D4635"/>
    <w:rsid w:val="002F5FFB"/>
  </w:style>
  <w:style w:type="paragraph" w:customStyle="1" w:styleId="AA976BA9428244A084D7BB8F80D0108D">
    <w:name w:val="AA976BA9428244A084D7BB8F80D0108D"/>
    <w:rsid w:val="002F5FFB"/>
  </w:style>
  <w:style w:type="paragraph" w:customStyle="1" w:styleId="4B24F649DEF54821A738156D9AD20114">
    <w:name w:val="4B24F649DEF54821A738156D9AD20114"/>
    <w:rsid w:val="002F5FF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Summer 2014</PublishDate>
  <Abstract/>
  <CompanyAddress>849 Valencia St
San Francisco, CA 94110</CompanyAddress>
  <CompanyPhone>415-652-2766</CompanyPhone>
  <CompanyFax/>
  <CompanyEmail>info@scholarmatch.org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1DAD4D-CFC6-4DCB-BF27-FEE6666C1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plan</Template>
  <TotalTime>0</TotalTime>
  <Pages>3</Pages>
  <Words>1887</Words>
  <Characters>10761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College To Career</vt:lpstr>
    </vt:vector>
  </TitlesOfParts>
  <Company>eBay, Inc.</Company>
  <LinksUpToDate>false</LinksUpToDate>
  <CharactersWithSpaces>12623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College To Career</dc:title>
  <dc:subject>Career Connections Program</dc:subject>
  <dc:creator>Monica Mendez</dc:creator>
  <cp:lastModifiedBy>Flowers, Bram</cp:lastModifiedBy>
  <cp:revision>2</cp:revision>
  <cp:lastPrinted>2014-06-26T18:57:00Z</cp:lastPrinted>
  <dcterms:created xsi:type="dcterms:W3CDTF">2015-01-21T19:55:00Z</dcterms:created>
  <dcterms:modified xsi:type="dcterms:W3CDTF">2015-01-21T19:55:00Z</dcterms:modified>
  <cp:contentStatus>www.scholarmatch.org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